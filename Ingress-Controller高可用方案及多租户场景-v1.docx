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</w:p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</w:p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</w:p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</w:p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</w:p>
    <w:p>
      <w:pPr>
        <w:ind w:firstLine="0" w:firstLineChars="0"/>
        <w:rPr>
          <w:rFonts w:ascii="宋体" w:hAnsi="宋体" w:eastAsia="宋体"/>
          <w:bCs/>
          <w:sz w:val="24"/>
          <w:szCs w:val="24"/>
        </w:rPr>
      </w:pPr>
      <w:bookmarkStart w:id="28" w:name="_GoBack"/>
      <w:bookmarkEnd w:id="28"/>
    </w:p>
    <w:p>
      <w:pPr>
        <w:pStyle w:val="3"/>
      </w:pPr>
      <w:r>
        <w:rPr>
          <w:rFonts w:hint="eastAsia"/>
        </w:rPr>
        <w:t>Ingress和</w:t>
      </w:r>
      <w:r>
        <w:t xml:space="preserve"> </w:t>
      </w: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Controller概述</w:t>
      </w:r>
    </w:p>
    <w:p>
      <w:pPr>
        <w:ind w:firstLine="360"/>
      </w:pPr>
    </w:p>
    <w:p>
      <w:pPr>
        <w:pStyle w:val="3"/>
        <w:rPr>
          <w:rStyle w:val="20"/>
          <w:b w:val="0"/>
          <w:sz w:val="24"/>
          <w:szCs w:val="24"/>
        </w:rPr>
      </w:pPr>
      <w:bookmarkStart w:id="0" w:name="_Hlk108533972"/>
      <w:r>
        <w:rPr>
          <w:rStyle w:val="20"/>
          <w:rFonts w:hint="eastAsia"/>
          <w:b w:val="0"/>
          <w:sz w:val="24"/>
          <w:szCs w:val="24"/>
        </w:rPr>
        <w:t>1.</w:t>
      </w:r>
      <w:r>
        <w:rPr>
          <w:rStyle w:val="20"/>
          <w:b w:val="0"/>
          <w:sz w:val="24"/>
          <w:szCs w:val="24"/>
        </w:rPr>
        <w:t xml:space="preserve"> 回顾下service四层</w:t>
      </w:r>
      <w:r>
        <w:rPr>
          <w:rStyle w:val="20"/>
          <w:rFonts w:hint="eastAsia"/>
          <w:b w:val="0"/>
          <w:sz w:val="24"/>
          <w:szCs w:val="24"/>
        </w:rPr>
        <w:t>负载</w:t>
      </w:r>
    </w:p>
    <w:p>
      <w:pPr>
        <w:ind w:firstLine="360"/>
      </w:pPr>
      <w:r>
        <w:drawing>
          <wp:inline distT="0" distB="0" distL="0" distR="0">
            <wp:extent cx="4587240" cy="29413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/>
          <w:szCs w:val="18"/>
        </w:rPr>
      </w:pPr>
      <w:bookmarkStart w:id="1" w:name="_Hlk72608286"/>
      <w:r>
        <w:rPr>
          <w:rFonts w:hint="eastAsia" w:hAnsi="微软雅黑"/>
          <w:szCs w:val="18"/>
        </w:rPr>
        <w:t>在k</w:t>
      </w:r>
      <w:r>
        <w:rPr>
          <w:rFonts w:hAnsi="微软雅黑"/>
          <w:szCs w:val="18"/>
        </w:rPr>
        <w:t>8s</w:t>
      </w:r>
      <w:r>
        <w:rPr>
          <w:rFonts w:hint="eastAsia" w:hAnsi="微软雅黑"/>
          <w:szCs w:val="18"/>
        </w:rPr>
        <w:t>中为什么要做负载均衡？</w:t>
      </w:r>
    </w:p>
    <w:bookmarkEnd w:id="1"/>
    <w:p>
      <w:pPr>
        <w:ind w:firstLine="360"/>
        <w:rPr>
          <w:rFonts w:hAnsi="微软雅黑" w:cstheme="minorBidi"/>
          <w:szCs w:val="18"/>
        </w:rPr>
      </w:pPr>
      <w:bookmarkStart w:id="2" w:name="_Hlk72608291"/>
      <w:r>
        <w:rPr>
          <w:rFonts w:hAnsi="微软雅黑" w:cs="宋体"/>
          <w:kern w:val="0"/>
          <w:szCs w:val="18"/>
        </w:rPr>
        <w:t>Pod 漂移问题</w:t>
      </w:r>
      <w:r>
        <w:rPr>
          <w:rFonts w:hint="eastAsia" w:hAnsi="微软雅黑" w:cs="宋体"/>
          <w:kern w:val="0"/>
          <w:szCs w:val="18"/>
        </w:rPr>
        <w:t>，可以理解成Pod</w:t>
      </w:r>
      <w:r>
        <w:rPr>
          <w:rFonts w:hAnsi="微软雅黑" w:cs="宋体"/>
          <w:kern w:val="0"/>
          <w:szCs w:val="18"/>
        </w:rPr>
        <w:t xml:space="preserve"> </w:t>
      </w:r>
      <w:r>
        <w:rPr>
          <w:rFonts w:hint="eastAsia" w:hAnsi="微软雅黑" w:cs="宋体"/>
          <w:kern w:val="0"/>
          <w:szCs w:val="18"/>
        </w:rPr>
        <w:t>IP是变化的</w:t>
      </w:r>
    </w:p>
    <w:bookmarkEnd w:id="2"/>
    <w:p>
      <w:pPr>
        <w:ind w:firstLine="360"/>
      </w:pPr>
      <w:r>
        <w:t>Kubernetes具有强大的副本控制能力，能保证在任意副本（Pod）挂掉时自动从其他机器启动一个新的，还可以动态扩容等</w:t>
      </w:r>
      <w:r>
        <w:rPr>
          <w:rFonts w:hint="eastAsia"/>
        </w:rPr>
        <w:t>。</w:t>
      </w:r>
      <w:r>
        <w:t>通俗地说，这个Pod可能在任何时刻出现在任何节点上，也可能在任何时刻死在任何节点上；那么自然随着Pod的创建和销毁，Pod IP 肯定会动态变化；那么如何把这个动态的Pod IP暴露出去？这里借助于Kubernetes的 Service 机制，Service可以以标签的形式选定一组带有指定标签的Pod，并监控和自动负载他们的Pod IP，那么我们向外暴露只暴露Service IP就行了；这就是NodePort模式：即在每个节点上开起一个端口，然后转发到内部Pod IP 上</w:t>
      </w:r>
      <w:r>
        <w:rPr>
          <w:rFonts w:hint="eastAsia"/>
        </w:rPr>
        <w:t>。</w:t>
      </w:r>
    </w:p>
    <w:p>
      <w:pPr>
        <w:ind w:firstLine="360"/>
      </w:pP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  <w:r>
        <w:rPr>
          <w:rFonts w:hint="eastAsia" w:hAnsi="微软雅黑" w:cs="宋体"/>
          <w:bCs/>
          <w:kern w:val="0"/>
          <w:szCs w:val="18"/>
        </w:rPr>
        <w:t>Service可以通过标签选择器</w:t>
      </w:r>
      <w:r>
        <w:rPr>
          <w:rFonts w:hint="eastAsia" w:hAnsi="微软雅黑" w:cs="宋体"/>
          <w:bCs/>
          <w:kern w:val="0"/>
          <w:szCs w:val="18"/>
          <w:u w:val="single"/>
        </w:rPr>
        <w:t>找到</w:t>
      </w:r>
      <w:r>
        <w:rPr>
          <w:rFonts w:hint="eastAsia" w:hAnsi="微软雅黑" w:cs="宋体"/>
          <w:bCs/>
          <w:kern w:val="0"/>
          <w:szCs w:val="18"/>
        </w:rPr>
        <w:t>它所关联的Pod。但是属于四层代理，只能基于IP和端口代理</w:t>
      </w:r>
      <w:bookmarkEnd w:id="0"/>
      <w:r>
        <w:rPr>
          <w:rFonts w:hint="eastAsia" w:hAnsi="微软雅黑" w:cs="宋体"/>
          <w:bCs/>
          <w:kern w:val="0"/>
          <w:szCs w:val="18"/>
        </w:rPr>
        <w:t>。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  <w:r>
        <w:rPr>
          <w:rFonts w:hint="eastAsia" w:hAnsi="微软雅黑" w:cs="宋体"/>
          <w:bCs/>
          <w:kern w:val="0"/>
          <w:szCs w:val="18"/>
        </w:rPr>
        <w:t>Service存在一个问题，什么问题呢？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  <w:r>
        <w:rPr>
          <w:rFonts w:hAnsi="微软雅黑" w:cs="宋体"/>
          <w:bCs/>
          <w:kern w:val="0"/>
          <w:szCs w:val="18"/>
        </w:rPr>
        <w:t>S</w:t>
      </w:r>
      <w:r>
        <w:rPr>
          <w:rFonts w:hint="eastAsia" w:hAnsi="微软雅黑" w:cs="宋体"/>
          <w:bCs/>
          <w:kern w:val="0"/>
          <w:szCs w:val="18"/>
        </w:rPr>
        <w:t>ervice的type类型有很多，如NodePort、clusterIp、loadbalancer、externalname，如果Service想要被k</w:t>
      </w:r>
      <w:r>
        <w:rPr>
          <w:rFonts w:hAnsi="微软雅黑" w:cs="宋体"/>
          <w:bCs/>
          <w:kern w:val="0"/>
          <w:szCs w:val="18"/>
        </w:rPr>
        <w:t>8s</w:t>
      </w:r>
      <w:r>
        <w:rPr>
          <w:rFonts w:hint="eastAsia" w:hAnsi="微软雅黑" w:cs="宋体"/>
          <w:bCs/>
          <w:kern w:val="0"/>
          <w:szCs w:val="18"/>
        </w:rPr>
        <w:t>集群外部访问，需要用NodePort类型，但是Node</w:t>
      </w:r>
      <w:r>
        <w:rPr>
          <w:rFonts w:hAnsi="微软雅黑" w:cs="宋体"/>
          <w:bCs/>
          <w:kern w:val="0"/>
          <w:szCs w:val="18"/>
        </w:rPr>
        <w:t>Port</w:t>
      </w:r>
      <w:r>
        <w:rPr>
          <w:rFonts w:hint="eastAsia" w:hAnsi="微软雅黑" w:cs="宋体"/>
          <w:bCs/>
          <w:kern w:val="0"/>
          <w:szCs w:val="18"/>
        </w:rPr>
        <w:t>类型的svc有如下几个问题：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  <w:bookmarkStart w:id="3" w:name="_Hlk122008883"/>
      <w:r>
        <w:rPr>
          <w:rFonts w:hint="eastAsia" w:hAnsi="微软雅黑" w:cs="宋体"/>
          <w:bCs/>
          <w:kern w:val="0"/>
          <w:szCs w:val="18"/>
        </w:rPr>
        <w:t>nodeport会在物理机映射一个端口，绑定到物理机上，这样就导致，每个服务都要映射一个端口，端口过多，维护困难，还有就是Service底层使用的是iptables或者ipvs，仅支持四层代理，无法基于https协议做代理，因此我们这节课讲解的是ingress</w:t>
      </w:r>
      <w:r>
        <w:rPr>
          <w:rFonts w:hAnsi="微软雅黑" w:cs="宋体"/>
          <w:bCs/>
          <w:kern w:val="0"/>
          <w:szCs w:val="18"/>
        </w:rPr>
        <w:t>-nginx-</w:t>
      </w:r>
      <w:r>
        <w:rPr>
          <w:rFonts w:hint="eastAsia" w:hAnsi="微软雅黑" w:cs="宋体"/>
          <w:bCs/>
          <w:kern w:val="0"/>
          <w:szCs w:val="18"/>
        </w:rPr>
        <w:t>controller七层代理。</w:t>
      </w:r>
    </w:p>
    <w:bookmarkEnd w:id="3"/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Cs/>
          <w:kern w:val="0"/>
          <w:szCs w:val="18"/>
        </w:rPr>
      </w:pPr>
      <w:bookmarkStart w:id="4" w:name="_Hlk122008963"/>
      <w:r>
        <w:rPr>
          <w:rFonts w:hint="eastAsia" w:hAnsi="微软雅黑" w:cs="宋体"/>
          <w:bCs/>
          <w:kern w:val="0"/>
          <w:szCs w:val="18"/>
        </w:rPr>
        <w:t>四层负载和七层负载的区别：</w:t>
      </w:r>
    </w:p>
    <w:bookmarkEnd w:id="4"/>
    <w:p>
      <w:pPr>
        <w:ind w:firstLine="360" w:firstLineChars="0"/>
        <w:rPr>
          <w:rFonts w:hAnsi="微软雅黑"/>
          <w:szCs w:val="18"/>
        </w:rPr>
      </w:pPr>
      <w:r>
        <w:rPr>
          <w:rFonts w:hint="eastAsia" w:hAnsi="微软雅黑"/>
          <w:szCs w:val="18"/>
        </w:rPr>
        <w:t>区别：</w:t>
      </w:r>
      <w:bookmarkStart w:id="5" w:name="_Hlk112352190"/>
    </w:p>
    <w:p>
      <w:pPr>
        <w:ind w:firstLine="360"/>
      </w:pPr>
      <w:r>
        <w:rPr>
          <w:rFonts w:hAnsi="微软雅黑"/>
          <w:szCs w:val="18"/>
        </w:rPr>
        <w:t>1</w:t>
      </w:r>
      <w:r>
        <w:rPr>
          <w:rFonts w:hint="eastAsia" w:hAnsi="微软雅黑"/>
          <w:szCs w:val="18"/>
        </w:rPr>
        <w:t>）四层负载</w:t>
      </w:r>
      <w:bookmarkEnd w:id="5"/>
      <w:r>
        <w:rPr>
          <w:rFonts w:hint="eastAsia" w:hAnsi="微软雅黑"/>
          <w:szCs w:val="18"/>
        </w:rPr>
        <w:t>：</w:t>
      </w:r>
      <w:r>
        <w:t>四层的负载均衡就是基于IP+端口的负载均衡：在三层负载均衡的基础上，通过发布三层的IP地址（VIP），然后加四层的端口号，来决定哪些流量需要做负载均衡，对需要处理的流量进行NAT处理，转发至后台服务器，并记录下这个TCP或者UDP的流量是由哪台服务器处理的，后续这个连接的所有流量都同样转发到同一台服务器处理。</w:t>
      </w:r>
    </w:p>
    <w:p>
      <w:pPr>
        <w:ind w:firstLine="360"/>
      </w:pPr>
    </w:p>
    <w:p>
      <w:pPr>
        <w:ind w:firstLine="360"/>
      </w:pPr>
      <w:r>
        <w:t>2）七层的负载均衡就是基于虚拟的URL或主机IP的负载均衡：在四层负载均衡的基础上（没有四层是绝对不可能有七层的），再考虑应用层的特征，比如同一个Web服务器的负载均衡，除了根据VIP加80端口辨别是否需要处理的流量，还可根据七层的URL、浏览器类别、语言来决定是否要进行负载均衡。举个例子，如果你的Web服务器分成两组，一组是中文语言的，一组是英文语言的，那么七层负载均衡就可以当用户来访问你的域名时，自动辨别用户语言，然后选择对应的语言服务器组进行负载均衡处理。</w:t>
      </w:r>
    </w:p>
    <w:p>
      <w:pPr>
        <w:ind w:firstLine="380" w:firstLineChars="211"/>
        <w:rPr>
          <w:rFonts w:ascii="Segoe UI" w:hAnsi="Segoe UI" w:cs="Segoe UI"/>
          <w:color w:val="000000"/>
          <w:szCs w:val="18"/>
          <w:shd w:val="clear" w:color="auto" w:fill="FCFCFC"/>
        </w:rPr>
      </w:pPr>
      <w:r>
        <w:rPr>
          <w:rFonts w:hAnsi="微软雅黑"/>
          <w:szCs w:val="18"/>
        </w:rPr>
        <w:t>3</w:t>
      </w:r>
      <w:r>
        <w:rPr>
          <w:rFonts w:hint="eastAsia" w:hAnsi="微软雅黑"/>
          <w:szCs w:val="18"/>
        </w:rPr>
        <w:t>）</w:t>
      </w:r>
      <w:r>
        <w:rPr>
          <w:rFonts w:ascii="Segoe UI" w:hAnsi="Segoe UI" w:cs="Segoe UI"/>
          <w:color w:val="000000"/>
          <w:szCs w:val="18"/>
          <w:shd w:val="clear" w:color="auto" w:fill="FCFCFC"/>
        </w:rPr>
        <w:t>四层负载均衡工作在传输层，七层负载均衡工作在应用层</w:t>
      </w:r>
    </w:p>
    <w:p>
      <w:pPr>
        <w:ind w:firstLineChars="0"/>
        <w:rPr>
          <w:rFonts w:hAnsi="微软雅黑"/>
          <w:szCs w:val="18"/>
        </w:rPr>
      </w:pPr>
    </w:p>
    <w:p>
      <w:pPr>
        <w:ind w:firstLineChars="0"/>
        <w:rPr>
          <w:rFonts w:hAnsi="微软雅黑"/>
          <w:szCs w:val="18"/>
        </w:rPr>
      </w:pPr>
      <w:r>
        <w:rPr>
          <w:rFonts w:hint="eastAsia" w:hAnsi="微软雅黑"/>
          <w:szCs w:val="18"/>
        </w:rPr>
        <w:t>OSI七层模型：</w:t>
      </w:r>
    </w:p>
    <w:p>
      <w:pPr>
        <w:ind w:firstLineChars="0"/>
        <w:rPr>
          <w:rFonts w:hAnsi="微软雅黑"/>
          <w:szCs w:val="18"/>
        </w:rPr>
      </w:pPr>
      <w:r>
        <w:drawing>
          <wp:inline distT="0" distB="0" distL="0" distR="0">
            <wp:extent cx="5274310" cy="2331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0"/>
        <w:rPr>
          <w:rFonts w:hAnsi="微软雅黑"/>
          <w:szCs w:val="18"/>
        </w:rPr>
      </w:pPr>
    </w:p>
    <w:p>
      <w:pPr>
        <w:ind w:firstLine="360"/>
        <w:rPr>
          <w:rFonts w:hAnsi="微软雅黑"/>
          <w:szCs w:val="18"/>
        </w:rPr>
      </w:pP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 w:val="0"/>
          <w:bCs/>
          <w:kern w:val="0"/>
          <w:szCs w:val="18"/>
        </w:rPr>
      </w:pPr>
    </w:p>
    <w:p>
      <w:pPr>
        <w:pStyle w:val="3"/>
        <w:rPr>
          <w:rStyle w:val="20"/>
          <w:b w:val="0"/>
          <w:sz w:val="24"/>
          <w:szCs w:val="24"/>
        </w:rPr>
      </w:pPr>
      <w:bookmarkStart w:id="6" w:name="_Hlk108534049"/>
      <w:r>
        <w:rPr>
          <w:rStyle w:val="20"/>
          <w:b w:val="0"/>
          <w:sz w:val="24"/>
          <w:szCs w:val="24"/>
        </w:rPr>
        <w:t>2. Ingress</w:t>
      </w:r>
      <w:r>
        <w:rPr>
          <w:rStyle w:val="20"/>
          <w:rFonts w:hint="eastAsia"/>
          <w:b w:val="0"/>
          <w:sz w:val="24"/>
          <w:szCs w:val="24"/>
        </w:rPr>
        <w:t>介绍</w:t>
      </w:r>
    </w:p>
    <w:bookmarkEnd w:id="6"/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bookmarkStart w:id="7" w:name="_Hlk108534309"/>
      <w:r>
        <w:rPr>
          <w:rFonts w:hint="eastAsia" w:hAnsi="微软雅黑" w:cs="宋体"/>
          <w:kern w:val="0"/>
          <w:szCs w:val="18"/>
        </w:rPr>
        <w:t>I</w:t>
      </w:r>
      <w:r>
        <w:rPr>
          <w:rFonts w:hAnsi="微软雅黑" w:cs="宋体"/>
          <w:kern w:val="0"/>
          <w:szCs w:val="18"/>
        </w:rPr>
        <w:t>ngress官网定义：</w:t>
      </w:r>
      <w:r>
        <w:rPr>
          <w:rFonts w:hint="eastAsia" w:hAnsi="微软雅黑" w:cs="宋体"/>
          <w:kern w:val="0"/>
          <w:szCs w:val="18"/>
        </w:rPr>
        <w:t>I</w:t>
      </w:r>
      <w:r>
        <w:rPr>
          <w:rFonts w:hAnsi="微软雅黑" w:cs="宋体"/>
          <w:kern w:val="0"/>
          <w:szCs w:val="18"/>
        </w:rPr>
        <w:t>ngress可以把进入到集群内部的请求转发到集群中的一些服务上，从而可以把服务</w:t>
      </w:r>
      <w:r>
        <w:rPr>
          <w:rFonts w:hint="eastAsia" w:hAnsi="微软雅黑" w:cs="宋体"/>
          <w:kern w:val="0"/>
          <w:szCs w:val="18"/>
        </w:rPr>
        <w:t>映射</w:t>
      </w:r>
      <w:r>
        <w:rPr>
          <w:rFonts w:hAnsi="微软雅黑" w:cs="宋体"/>
          <w:kern w:val="0"/>
          <w:szCs w:val="18"/>
        </w:rPr>
        <w:t>到集群外部。Ingress 能把集群内Service 配置成外网能够访问的 URL，流量负载均衡，提供基于域名访问的虚拟主机等</w:t>
      </w:r>
      <w:r>
        <w:rPr>
          <w:rFonts w:hint="eastAsia" w:hAnsi="微软雅黑" w:cs="宋体"/>
          <w:kern w:val="0"/>
          <w:szCs w:val="18"/>
        </w:rPr>
        <w:t>。</w:t>
      </w:r>
    </w:p>
    <w:bookmarkEnd w:id="7"/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bookmarkStart w:id="8" w:name="_Hlk108534334"/>
      <w:r>
        <w:rPr>
          <w:rFonts w:hAnsi="微软雅黑" w:cs="宋体"/>
          <w:kern w:val="0"/>
          <w:szCs w:val="18"/>
        </w:rPr>
        <w:t>Ingress简单的理解就是你原来需要改Nginx配置，然后配置各种域名对应哪个 Service，现在把这个动作抽象出来，变成一个 Ingress 对象，你可以用 yaml 创建，每次不要去改Nginx 了，直接改yaml然后创建/更新就行了；那么问题来了：”Nginx 该怎么处理？”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szCs w:val="18"/>
        </w:rPr>
      </w:pPr>
      <w:r>
        <w:rPr>
          <w:szCs w:val="18"/>
        </w:rPr>
        <w:t>I</w:t>
      </w:r>
      <w:r>
        <w:rPr>
          <w:rFonts w:hint="eastAsia"/>
          <w:szCs w:val="18"/>
        </w:rPr>
        <w:t>ngress总结：ingress是k</w:t>
      </w:r>
      <w:r>
        <w:rPr>
          <w:szCs w:val="18"/>
        </w:rPr>
        <w:t>8s</w:t>
      </w:r>
      <w:r>
        <w:rPr>
          <w:rFonts w:hint="eastAsia"/>
          <w:szCs w:val="18"/>
        </w:rPr>
        <w:t>中的资源，主要是管理ingress</w:t>
      </w:r>
      <w:r>
        <w:rPr>
          <w:szCs w:val="18"/>
        </w:rPr>
        <w:t>-</w:t>
      </w:r>
      <w:r>
        <w:rPr>
          <w:rFonts w:hint="eastAsia"/>
          <w:szCs w:val="18"/>
        </w:rPr>
        <w:t>controller这个代理的配置文件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</w:p>
    <w:bookmarkEnd w:id="8"/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bookmarkStart w:id="9" w:name="_Hlk108534473"/>
      <w:r>
        <w:rPr>
          <w:rFonts w:hAnsi="微软雅黑" w:cs="宋体"/>
          <w:kern w:val="0"/>
          <w:szCs w:val="18"/>
        </w:rPr>
        <w:t>Ingress Controller 这东西就是解决 “Nginx 的处理方式” 的；Ingress Control</w:t>
      </w:r>
      <w:r>
        <w:rPr>
          <w:rFonts w:hint="eastAsia" w:hAnsi="微软雅黑" w:cs="宋体"/>
          <w:kern w:val="0"/>
          <w:szCs w:val="18"/>
        </w:rPr>
        <w:t>l</w:t>
      </w:r>
      <w:r>
        <w:rPr>
          <w:rFonts w:hAnsi="微软雅黑" w:cs="宋体"/>
          <w:kern w:val="0"/>
          <w:szCs w:val="18"/>
        </w:rPr>
        <w:t>er 通过与 Kubernetes API 交互，动态的去感知集群中Ingress规则变化，然后读取他，按照他自己模板生成一段 Nginx 配置，再写到 Nginx Pod 里，最后 reload 一下</w:t>
      </w:r>
      <w:r>
        <w:rPr>
          <w:rFonts w:hint="eastAsia" w:hAnsi="微软雅黑" w:cs="宋体"/>
          <w:kern w:val="0"/>
          <w:szCs w:val="18"/>
        </w:rPr>
        <w:t xml:space="preserve"> </w:t>
      </w:r>
    </w:p>
    <w:bookmarkEnd w:id="9"/>
    <w:p>
      <w:pPr>
        <w:pStyle w:val="3"/>
        <w:rPr>
          <w:rStyle w:val="20"/>
          <w:b w:val="0"/>
          <w:sz w:val="24"/>
          <w:szCs w:val="24"/>
        </w:rPr>
      </w:pPr>
      <w:bookmarkStart w:id="10" w:name="_Hlk108534530"/>
      <w:r>
        <w:rPr>
          <w:rStyle w:val="20"/>
          <w:rFonts w:hint="eastAsia"/>
          <w:b w:val="0"/>
          <w:sz w:val="24"/>
          <w:szCs w:val="24"/>
        </w:rPr>
        <w:t>3.</w:t>
      </w:r>
      <w:r>
        <w:rPr>
          <w:rStyle w:val="20"/>
          <w:b w:val="0"/>
          <w:sz w:val="24"/>
          <w:szCs w:val="24"/>
        </w:rPr>
        <w:t>Ingress Controller</w:t>
      </w:r>
      <w:r>
        <w:rPr>
          <w:rStyle w:val="20"/>
          <w:rFonts w:hint="eastAsia"/>
          <w:b w:val="0"/>
          <w:sz w:val="24"/>
          <w:szCs w:val="24"/>
        </w:rPr>
        <w:t>介绍</w:t>
      </w:r>
    </w:p>
    <w:bookmarkEnd w:id="10"/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bookmarkStart w:id="11" w:name="_Hlk108534534"/>
      <w:r>
        <w:rPr>
          <w:rFonts w:hAnsi="微软雅黑" w:cs="宋体"/>
          <w:kern w:val="0"/>
          <w:szCs w:val="18"/>
        </w:rPr>
        <w:t>Ingress Controller是一个七层负载均衡调度器，客户端的请求先到达这个七层负载均衡调度器，由七层负载均衡器在反向代理到后端pod，常见的七层负载均衡器有nginx</w:t>
      </w:r>
      <w:r>
        <w:rPr>
          <w:rFonts w:hint="eastAsia" w:hAnsi="微软雅黑" w:cs="宋体"/>
          <w:kern w:val="0"/>
          <w:szCs w:val="18"/>
        </w:rPr>
        <w:t>、traefik</w:t>
      </w:r>
      <w:r>
        <w:rPr>
          <w:rFonts w:hAnsi="微软雅黑" w:cs="宋体"/>
          <w:kern w:val="0"/>
          <w:szCs w:val="18"/>
        </w:rPr>
        <w:t>，以我们熟悉的nginx为例，假如请求到达nginx，会通过upstream反向代理到后端pod</w:t>
      </w:r>
      <w:r>
        <w:rPr>
          <w:rFonts w:hint="eastAsia" w:hAnsi="微软雅黑" w:cs="宋体"/>
          <w:kern w:val="0"/>
          <w:szCs w:val="18"/>
        </w:rPr>
        <w:t>应用</w:t>
      </w:r>
      <w:r>
        <w:rPr>
          <w:rFonts w:hAnsi="微软雅黑" w:cs="宋体"/>
          <w:kern w:val="0"/>
          <w:szCs w:val="18"/>
        </w:rPr>
        <w:t>，但是后端pod的ip地址是一直在变化的，因此在后端pod前需要加一个service，这个service只是起到分组的作用，那么我们upstream只需要填写service地址即可</w:t>
      </w:r>
      <w:r>
        <w:rPr>
          <w:rFonts w:hint="eastAsia" w:hAnsi="微软雅黑" w:cs="宋体"/>
          <w:kern w:val="0"/>
          <w:szCs w:val="18"/>
        </w:rPr>
        <w:t>。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szCs w:val="18"/>
        </w:rPr>
      </w:pPr>
      <w:r>
        <w:rPr>
          <w:szCs w:val="18"/>
        </w:rPr>
        <w:t>I</w:t>
      </w:r>
      <w:r>
        <w:rPr>
          <w:rFonts w:hint="eastAsia"/>
          <w:szCs w:val="18"/>
        </w:rPr>
        <w:t>ngress</w:t>
      </w:r>
      <w:r>
        <w:rPr>
          <w:szCs w:val="18"/>
        </w:rPr>
        <w:t>-</w:t>
      </w:r>
      <w:r>
        <w:rPr>
          <w:rFonts w:hint="eastAsia"/>
          <w:szCs w:val="18"/>
        </w:rPr>
        <w:t>controller里面封装就是nginx，有的同学问？</w:t>
      </w:r>
    </w:p>
    <w:p>
      <w:pPr>
        <w:ind w:firstLine="360"/>
        <w:rPr>
          <w:szCs w:val="18"/>
        </w:rPr>
      </w:pPr>
    </w:p>
    <w:p>
      <w:pPr>
        <w:ind w:firstLine="360"/>
        <w:rPr>
          <w:szCs w:val="18"/>
        </w:rPr>
      </w:pPr>
      <w:r>
        <w:rPr>
          <w:rFonts w:hint="eastAsia"/>
          <w:szCs w:val="18"/>
        </w:rPr>
        <w:t>我直接在物理机上装个nginx就行了啊，为啥还弄个</w:t>
      </w:r>
      <w:r>
        <w:rPr>
          <w:szCs w:val="18"/>
        </w:rPr>
        <w:t>I</w:t>
      </w:r>
      <w:r>
        <w:rPr>
          <w:rFonts w:hint="eastAsia"/>
          <w:szCs w:val="18"/>
        </w:rPr>
        <w:t>ngress</w:t>
      </w:r>
      <w:r>
        <w:rPr>
          <w:szCs w:val="18"/>
        </w:rPr>
        <w:t>-</w:t>
      </w:r>
      <w:r>
        <w:rPr>
          <w:rFonts w:hint="eastAsia"/>
          <w:szCs w:val="18"/>
        </w:rPr>
        <w:t>controller？</w:t>
      </w:r>
    </w:p>
    <w:p>
      <w:pPr>
        <w:ind w:firstLine="360"/>
        <w:rPr>
          <w:szCs w:val="18"/>
        </w:rPr>
      </w:pPr>
    </w:p>
    <w:p>
      <w:pPr>
        <w:ind w:firstLine="360"/>
        <w:rPr>
          <w:szCs w:val="18"/>
        </w:rPr>
      </w:pPr>
      <w:r>
        <w:rPr>
          <w:szCs w:val="18"/>
        </w:rPr>
        <w:t>N</w:t>
      </w:r>
      <w:r>
        <w:rPr>
          <w:rFonts w:hint="eastAsia"/>
          <w:szCs w:val="18"/>
        </w:rPr>
        <w:t>ginx：nginx配置文件一改动，你还需要手动reload一下才可以生效，但是如果用ingress-controller封装的nginx，你ingress维护配置，ingress创建好之后，会自动的把配置文件传到ingress</w:t>
      </w:r>
      <w:r>
        <w:rPr>
          <w:szCs w:val="18"/>
        </w:rPr>
        <w:t>-</w:t>
      </w:r>
      <w:r>
        <w:rPr>
          <w:rFonts w:hint="eastAsia"/>
          <w:szCs w:val="18"/>
        </w:rPr>
        <w:t>controller这个pod里，会自动进行reload，然后配置就生效了。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</w:p>
    <w:bookmarkEnd w:id="11"/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drawing>
          <wp:inline distT="0" distB="0" distL="0" distR="0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20"/>
          <w:b w:val="0"/>
          <w:sz w:val="24"/>
          <w:szCs w:val="24"/>
        </w:rPr>
      </w:pPr>
      <w:r>
        <w:rPr>
          <w:rStyle w:val="20"/>
          <w:b w:val="0"/>
          <w:sz w:val="24"/>
          <w:szCs w:val="24"/>
        </w:rPr>
        <w:t>4.Ingress和Ingress Controller总结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 w:val="0"/>
          <w:bCs/>
          <w:kern w:val="0"/>
          <w:szCs w:val="18"/>
        </w:rPr>
      </w:pPr>
      <w:r>
        <w:rPr>
          <w:rFonts w:hAnsi="微软雅黑" w:cs="宋体"/>
          <w:bCs/>
          <w:kern w:val="0"/>
          <w:szCs w:val="18"/>
        </w:rPr>
        <w:t>Ingress Controller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Ingress Controller结合Ingress 定义的规则生成配置，然后动态更新</w:t>
      </w:r>
      <w:r>
        <w:rPr>
          <w:rFonts w:hint="eastAsia" w:hAnsi="微软雅黑" w:cs="宋体"/>
          <w:kern w:val="0"/>
          <w:szCs w:val="18"/>
        </w:rPr>
        <w:t>ingress</w:t>
      </w:r>
      <w:r>
        <w:rPr>
          <w:rFonts w:hAnsi="微软雅黑" w:cs="宋体"/>
          <w:kern w:val="0"/>
          <w:szCs w:val="18"/>
        </w:rPr>
        <w:t>-</w:t>
      </w:r>
      <w:r>
        <w:rPr>
          <w:rFonts w:hint="eastAsia" w:hAnsi="微软雅黑" w:cs="宋体"/>
          <w:kern w:val="0"/>
          <w:szCs w:val="18"/>
        </w:rPr>
        <w:t>controller里的</w:t>
      </w:r>
      <w:r>
        <w:rPr>
          <w:rFonts w:hAnsi="微软雅黑" w:cs="宋体"/>
          <w:kern w:val="0"/>
          <w:szCs w:val="18"/>
        </w:rPr>
        <w:t>Nginx 或者trafik负载均衡器，并刷新使配置生效，来达到服务自动发现的作用。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Ingress 则是定义规则，通过它定义某个域名的请求过来之后转发到集群中指定的 Service。它可以通过 Yaml 文件定义，可以给一个或多个 Service 定义一个或多个 Ingress 规则。</w:t>
      </w:r>
    </w:p>
    <w:p>
      <w:pPr>
        <w:pStyle w:val="3"/>
        <w:rPr>
          <w:rStyle w:val="20"/>
          <w:b w:val="0"/>
          <w:sz w:val="24"/>
          <w:szCs w:val="24"/>
        </w:rPr>
      </w:pPr>
      <w:r>
        <w:rPr>
          <w:rStyle w:val="20"/>
          <w:rFonts w:hint="eastAsia"/>
          <w:b w:val="0"/>
          <w:sz w:val="24"/>
          <w:szCs w:val="24"/>
        </w:rPr>
        <w:t>5</w:t>
      </w:r>
      <w:r>
        <w:rPr>
          <w:rStyle w:val="20"/>
          <w:b w:val="0"/>
          <w:sz w:val="24"/>
          <w:szCs w:val="24"/>
        </w:rPr>
        <w:t xml:space="preserve">. </w:t>
      </w:r>
      <w:r>
        <w:rPr>
          <w:rStyle w:val="20"/>
          <w:rFonts w:hint="eastAsia"/>
          <w:b w:val="0"/>
          <w:sz w:val="24"/>
          <w:szCs w:val="24"/>
        </w:rPr>
        <w:t>使用</w:t>
      </w:r>
      <w:r>
        <w:rPr>
          <w:rStyle w:val="20"/>
          <w:b w:val="0"/>
          <w:sz w:val="24"/>
          <w:szCs w:val="24"/>
        </w:rPr>
        <w:t>Ingress Controller</w:t>
      </w:r>
      <w:r>
        <w:rPr>
          <w:rStyle w:val="20"/>
          <w:rFonts w:hint="eastAsia"/>
          <w:b w:val="0"/>
          <w:sz w:val="24"/>
          <w:szCs w:val="24"/>
        </w:rPr>
        <w:t>代理k</w:t>
      </w:r>
      <w:r>
        <w:rPr>
          <w:rStyle w:val="20"/>
          <w:b w:val="0"/>
          <w:sz w:val="24"/>
          <w:szCs w:val="24"/>
        </w:rPr>
        <w:t>8s内部</w:t>
      </w:r>
      <w:r>
        <w:rPr>
          <w:rStyle w:val="20"/>
          <w:rFonts w:hint="eastAsia"/>
          <w:b w:val="0"/>
          <w:sz w:val="24"/>
          <w:szCs w:val="24"/>
        </w:rPr>
        <w:t>pod</w:t>
      </w:r>
      <w:r>
        <w:rPr>
          <w:rStyle w:val="20"/>
          <w:b w:val="0"/>
          <w:sz w:val="24"/>
          <w:szCs w:val="24"/>
        </w:rPr>
        <w:t>的</w:t>
      </w:r>
      <w:r>
        <w:rPr>
          <w:rStyle w:val="20"/>
          <w:rFonts w:hint="eastAsia"/>
          <w:b w:val="0"/>
          <w:sz w:val="24"/>
          <w:szCs w:val="24"/>
        </w:rPr>
        <w:t>流程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（1）部署</w:t>
      </w:r>
      <w:r>
        <w:rPr>
          <w:rFonts w:hint="eastAsia" w:hAnsi="微软雅黑" w:cs="宋体"/>
          <w:kern w:val="0"/>
          <w:szCs w:val="18"/>
        </w:rPr>
        <w:t>I</w:t>
      </w:r>
      <w:r>
        <w:rPr>
          <w:rFonts w:hAnsi="微软雅黑" w:cs="宋体"/>
          <w:kern w:val="0"/>
          <w:szCs w:val="18"/>
        </w:rPr>
        <w:t>ngress controller，我们ingress controller使用的是</w:t>
      </w:r>
      <w:r>
        <w:rPr>
          <w:rFonts w:hint="eastAsia" w:hAnsi="微软雅黑" w:cs="宋体"/>
          <w:kern w:val="0"/>
          <w:szCs w:val="18"/>
        </w:rPr>
        <w:t>nginx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（2）创建</w:t>
      </w:r>
      <w:r>
        <w:rPr>
          <w:rFonts w:hint="eastAsia" w:hAnsi="微软雅黑" w:cs="宋体"/>
          <w:kern w:val="0"/>
          <w:szCs w:val="18"/>
        </w:rPr>
        <w:t>P</w:t>
      </w:r>
      <w:r>
        <w:rPr>
          <w:rFonts w:hAnsi="微软雅黑" w:cs="宋体"/>
          <w:kern w:val="0"/>
          <w:szCs w:val="18"/>
        </w:rPr>
        <w:t>od应用，可以通过控制器创建pod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（3）创建</w:t>
      </w:r>
      <w:r>
        <w:rPr>
          <w:rFonts w:hint="eastAsia" w:hAnsi="微软雅黑" w:cs="宋体"/>
          <w:kern w:val="0"/>
          <w:szCs w:val="18"/>
        </w:rPr>
        <w:t>S</w:t>
      </w:r>
      <w:r>
        <w:rPr>
          <w:rFonts w:hAnsi="微软雅黑" w:cs="宋体"/>
          <w:kern w:val="0"/>
          <w:szCs w:val="18"/>
        </w:rPr>
        <w:t>ervice，用来分组pod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（4）创建</w:t>
      </w:r>
      <w:r>
        <w:rPr>
          <w:rFonts w:hint="eastAsia" w:hAnsi="微软雅黑" w:cs="宋体"/>
          <w:kern w:val="0"/>
          <w:szCs w:val="18"/>
        </w:rPr>
        <w:t>I</w:t>
      </w:r>
      <w:r>
        <w:rPr>
          <w:rFonts w:hAnsi="微软雅黑" w:cs="宋体"/>
          <w:kern w:val="0"/>
          <w:szCs w:val="18"/>
        </w:rPr>
        <w:t>ngress http，测试通过http访问</w:t>
      </w:r>
      <w:r>
        <w:rPr>
          <w:rFonts w:hint="eastAsia" w:hAnsi="微软雅黑" w:cs="宋体"/>
          <w:kern w:val="0"/>
          <w:szCs w:val="18"/>
        </w:rPr>
        <w:t>应用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（5）创建</w:t>
      </w:r>
      <w:r>
        <w:rPr>
          <w:rFonts w:hint="eastAsia" w:hAnsi="微软雅黑" w:cs="宋体"/>
          <w:kern w:val="0"/>
          <w:szCs w:val="18"/>
        </w:rPr>
        <w:t>I</w:t>
      </w:r>
      <w:r>
        <w:rPr>
          <w:rFonts w:hAnsi="微软雅黑" w:cs="宋体"/>
          <w:kern w:val="0"/>
          <w:szCs w:val="18"/>
        </w:rPr>
        <w:t>ngress https，测试通过https访问</w:t>
      </w:r>
      <w:r>
        <w:rPr>
          <w:rFonts w:hint="eastAsia" w:hAnsi="微软雅黑" w:cs="宋体"/>
          <w:kern w:val="0"/>
          <w:szCs w:val="18"/>
        </w:rPr>
        <w:t>应用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b w:val="0"/>
          <w:bCs/>
          <w:kern w:val="0"/>
          <w:szCs w:val="18"/>
        </w:rPr>
      </w:pPr>
      <w:r>
        <w:rPr>
          <w:rFonts w:hAnsi="微软雅黑" w:cs="宋体"/>
          <w:bCs/>
          <w:kern w:val="0"/>
          <w:szCs w:val="18"/>
        </w:rPr>
        <w:t>客户端通过七层调度器访问后端pod的方式</w:t>
      </w:r>
    </w:p>
    <w:p>
      <w:pPr>
        <w:widowControl/>
        <w:spacing w:before="100" w:beforeAutospacing="1" w:after="100" w:afterAutospacing="1"/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使用七层负载均衡调度器ingress controller时，当客户端访问kubernetes集群内部的应用时，数据包走向如下</w:t>
      </w:r>
      <w:r>
        <w:rPr>
          <w:rFonts w:hint="eastAsia" w:hAnsi="微软雅黑" w:cs="宋体"/>
          <w:kern w:val="0"/>
          <w:szCs w:val="18"/>
        </w:rPr>
        <w:t>图</w:t>
      </w:r>
      <w:r>
        <w:rPr>
          <w:rFonts w:hAnsi="微软雅黑" w:cs="宋体"/>
          <w:kern w:val="0"/>
          <w:szCs w:val="18"/>
        </w:rPr>
        <w:t>流程所示：</w:t>
      </w:r>
    </w:p>
    <w:p>
      <w:pPr>
        <w:widowControl/>
        <w:spacing w:before="100" w:beforeAutospacing="1" w:after="100" w:afterAutospacing="1"/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532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ind w:firstLine="0" w:firstLineChars="0"/>
        <w:rPr>
          <w:rFonts w:hAnsi="微软雅黑" w:cstheme="majorBidi"/>
          <w:kern w:val="0"/>
          <w:szCs w:val="18"/>
        </w:rPr>
      </w:pPr>
    </w:p>
    <w:p>
      <w:pPr>
        <w:ind w:firstLine="0" w:firstLineChars="0"/>
        <w:rPr>
          <w:rFonts w:hAnsi="微软雅黑" w:cstheme="majorBidi"/>
          <w:kern w:val="0"/>
          <w:szCs w:val="18"/>
        </w:rPr>
      </w:pPr>
    </w:p>
    <w:p>
      <w:pPr>
        <w:pStyle w:val="3"/>
      </w:pPr>
      <w:bookmarkStart w:id="12" w:name="_Hlk88597626"/>
      <w:r>
        <w:t>6</w:t>
      </w:r>
      <w:r>
        <w:rPr>
          <w:rFonts w:hint="eastAsia"/>
        </w:rPr>
        <w:t>、Ingress</w:t>
      </w:r>
      <w:r>
        <w:t>-</w:t>
      </w:r>
      <w:r>
        <w:rPr>
          <w:rFonts w:hint="eastAsia"/>
        </w:rPr>
        <w:t>controller高可用</w:t>
      </w:r>
    </w:p>
    <w:p>
      <w:pPr>
        <w:ind w:firstLine="360"/>
      </w:pPr>
    </w:p>
    <w:p>
      <w:pPr>
        <w:ind w:firstLine="360"/>
        <w:contextualSpacing/>
        <w:rPr>
          <w:rFonts w:hAnsi="微软雅黑"/>
          <w:szCs w:val="21"/>
        </w:rPr>
      </w:pPr>
      <w:r>
        <w:rPr>
          <w:rStyle w:val="15"/>
          <w:rFonts w:hAnsi="微软雅黑"/>
          <w:b/>
          <w:szCs w:val="21"/>
        </w:rPr>
        <w:t>Ingress Controller</w:t>
      </w:r>
      <w:r>
        <w:rPr>
          <w:rStyle w:val="15"/>
          <w:rFonts w:hint="eastAsia" w:hAnsi="微软雅黑"/>
          <w:b/>
          <w:szCs w:val="21"/>
        </w:rPr>
        <w:t>是集群流量的接入层，对它做</w:t>
      </w:r>
      <w:r>
        <w:rPr>
          <w:rStyle w:val="15"/>
          <w:rFonts w:hAnsi="微软雅黑"/>
          <w:b/>
          <w:szCs w:val="21"/>
        </w:rPr>
        <w:t>高可用</w:t>
      </w:r>
      <w:r>
        <w:rPr>
          <w:rStyle w:val="15"/>
          <w:rFonts w:hint="eastAsia" w:hAnsi="微软雅黑"/>
          <w:b/>
          <w:szCs w:val="21"/>
        </w:rPr>
        <w:t>非常重要</w:t>
      </w:r>
      <w:r>
        <w:rPr>
          <w:rStyle w:val="15"/>
          <w:rFonts w:hAnsi="微软雅黑"/>
          <w:b/>
          <w:szCs w:val="21"/>
        </w:rPr>
        <w:t>，</w:t>
      </w:r>
      <w:r>
        <w:rPr>
          <w:rStyle w:val="15"/>
          <w:rFonts w:hint="eastAsia" w:hAnsi="微软雅黑"/>
          <w:b/>
          <w:szCs w:val="21"/>
        </w:rPr>
        <w:t>可以基于keepalive实现nginx</w:t>
      </w:r>
      <w:r>
        <w:rPr>
          <w:rStyle w:val="15"/>
          <w:rFonts w:hAnsi="微软雅黑"/>
          <w:b/>
          <w:szCs w:val="21"/>
        </w:rPr>
        <w:t>-</w:t>
      </w:r>
      <w:r>
        <w:rPr>
          <w:rStyle w:val="15"/>
          <w:rFonts w:hint="eastAsia" w:hAnsi="微软雅黑"/>
          <w:b/>
          <w:szCs w:val="21"/>
        </w:rPr>
        <w:t>ingress</w:t>
      </w:r>
      <w:r>
        <w:rPr>
          <w:rStyle w:val="15"/>
          <w:rFonts w:hAnsi="微软雅黑"/>
          <w:b/>
          <w:szCs w:val="21"/>
        </w:rPr>
        <w:t>-</w:t>
      </w:r>
      <w:r>
        <w:rPr>
          <w:rStyle w:val="15"/>
          <w:rFonts w:hint="eastAsia" w:hAnsi="微软雅黑"/>
          <w:b/>
          <w:szCs w:val="21"/>
        </w:rPr>
        <w:t>controller高可用，具体实现如下：</w:t>
      </w:r>
    </w:p>
    <w:p>
      <w:pPr>
        <w:ind w:firstLine="360"/>
        <w:contextualSpacing/>
        <w:rPr>
          <w:rFonts w:hAnsi="微软雅黑"/>
          <w:szCs w:val="21"/>
        </w:rPr>
      </w:pPr>
      <w:r>
        <w:rPr>
          <w:rFonts w:hint="eastAsia" w:hAnsi="微软雅黑"/>
          <w:szCs w:val="21"/>
        </w:rPr>
        <w:t>Ingress</w:t>
      </w:r>
      <w:r>
        <w:rPr>
          <w:rFonts w:hAnsi="微软雅黑"/>
          <w:szCs w:val="21"/>
        </w:rPr>
        <w:t>-</w:t>
      </w:r>
      <w:r>
        <w:rPr>
          <w:rFonts w:hint="eastAsia" w:hAnsi="微软雅黑"/>
          <w:szCs w:val="21"/>
        </w:rPr>
        <w:t>controller根据Deployment</w:t>
      </w:r>
      <w:r>
        <w:rPr>
          <w:rFonts w:hAnsi="微软雅黑"/>
          <w:szCs w:val="21"/>
        </w:rPr>
        <w:t>+ nodeSeletor+</w:t>
      </w:r>
      <w:r>
        <w:rPr>
          <w:rFonts w:hint="eastAsia" w:hAnsi="微软雅黑"/>
          <w:szCs w:val="21"/>
        </w:rPr>
        <w:t>pod反亲和性方式部署在k</w:t>
      </w:r>
      <w:r>
        <w:rPr>
          <w:rFonts w:hAnsi="微软雅黑"/>
          <w:szCs w:val="21"/>
        </w:rPr>
        <w:t>8s</w:t>
      </w:r>
      <w:r>
        <w:rPr>
          <w:rFonts w:hint="eastAsia" w:hAnsi="微软雅黑"/>
          <w:szCs w:val="21"/>
        </w:rPr>
        <w:t>指定的两个work节点，nginx</w:t>
      </w:r>
      <w:r>
        <w:rPr>
          <w:rFonts w:hAnsi="微软雅黑"/>
          <w:szCs w:val="21"/>
        </w:rPr>
        <w:t>-</w:t>
      </w:r>
      <w:r>
        <w:rPr>
          <w:rFonts w:hint="eastAsia" w:hAnsi="微软雅黑"/>
          <w:szCs w:val="21"/>
        </w:rPr>
        <w:t>ingress</w:t>
      </w:r>
      <w:r>
        <w:rPr>
          <w:rFonts w:hAnsi="微软雅黑"/>
          <w:szCs w:val="21"/>
        </w:rPr>
        <w:t>-</w:t>
      </w:r>
      <w:r>
        <w:rPr>
          <w:rFonts w:hint="eastAsia" w:hAnsi="微软雅黑"/>
          <w:szCs w:val="21"/>
        </w:rPr>
        <w:t>controller这个pod共享宿主机ip，然后通过keepalive</w:t>
      </w:r>
      <w:r>
        <w:rPr>
          <w:rFonts w:hAnsi="微软雅黑"/>
          <w:szCs w:val="21"/>
        </w:rPr>
        <w:t>+</w:t>
      </w:r>
      <w:r>
        <w:rPr>
          <w:rFonts w:hint="eastAsia" w:hAnsi="微软雅黑"/>
          <w:szCs w:val="21"/>
        </w:rPr>
        <w:t>nginx实现nginx</w:t>
      </w:r>
      <w:r>
        <w:rPr>
          <w:rFonts w:hAnsi="微软雅黑"/>
          <w:szCs w:val="21"/>
        </w:rPr>
        <w:t>-</w:t>
      </w:r>
      <w:r>
        <w:rPr>
          <w:rFonts w:hint="eastAsia" w:hAnsi="微软雅黑"/>
          <w:szCs w:val="21"/>
        </w:rPr>
        <w:t>ingress</w:t>
      </w:r>
      <w:r>
        <w:rPr>
          <w:rFonts w:hAnsi="微软雅黑"/>
          <w:szCs w:val="21"/>
        </w:rPr>
        <w:t>-</w:t>
      </w:r>
      <w:r>
        <w:rPr>
          <w:rFonts w:hint="eastAsia" w:hAnsi="微软雅黑"/>
          <w:szCs w:val="21"/>
        </w:rPr>
        <w:t>controller高可用</w:t>
      </w:r>
    </w:p>
    <w:p>
      <w:pPr>
        <w:ind w:firstLine="360"/>
      </w:pPr>
    </w:p>
    <w:p>
      <w:pPr>
        <w:ind w:firstLine="360"/>
        <w:rPr>
          <w:rStyle w:val="17"/>
          <w:rFonts w:hAnsi="微软雅黑"/>
        </w:rPr>
      </w:pPr>
      <w:r>
        <w:rPr>
          <w:rFonts w:hint="eastAsia" w:hAnsi="微软雅黑"/>
        </w:rPr>
        <w:t>参考：</w:t>
      </w:r>
      <w:r>
        <w:fldChar w:fldCharType="begin"/>
      </w:r>
      <w:r>
        <w:instrText xml:space="preserve"> HYPERLINK "https://github.com/kubernetes/ingress-nginx" </w:instrText>
      </w:r>
      <w:r>
        <w:fldChar w:fldCharType="separate"/>
      </w:r>
      <w:r>
        <w:rPr>
          <w:rStyle w:val="17"/>
          <w:rFonts w:hAnsi="微软雅黑"/>
        </w:rPr>
        <w:t>https://github.com/kubernetes/ingress-nginx</w:t>
      </w:r>
      <w:r>
        <w:rPr>
          <w:rStyle w:val="17"/>
          <w:rFonts w:hAnsi="微软雅黑"/>
        </w:rPr>
        <w:fldChar w:fldCharType="end"/>
      </w:r>
    </w:p>
    <w:p>
      <w:pPr>
        <w:ind w:firstLine="360"/>
        <w:rPr>
          <w:rFonts w:hAnsi="微软雅黑"/>
        </w:rPr>
      </w:pPr>
    </w:p>
    <w:p>
      <w:pPr>
        <w:ind w:firstLine="360"/>
      </w:pPr>
      <w:r>
        <w:fldChar w:fldCharType="begin"/>
      </w:r>
      <w:r>
        <w:instrText xml:space="preserve"> HYPERLINK "https://github.com/kubernetes/ingress-nginx/tree/main/deploy/static/provider/baremetal" </w:instrText>
      </w:r>
      <w:r>
        <w:fldChar w:fldCharType="separate"/>
      </w:r>
      <w:r>
        <w:rPr>
          <w:rStyle w:val="17"/>
        </w:rPr>
        <w:t>https://github.com/kubernetes/ingress-nginx/tree/main/deploy/static/provider/baremetal</w:t>
      </w:r>
      <w:r>
        <w:rPr>
          <w:rStyle w:val="17"/>
        </w:rPr>
        <w:fldChar w:fldCharType="end"/>
      </w:r>
    </w:p>
    <w:bookmarkEnd w:id="12"/>
    <w:p>
      <w:pPr>
        <w:ind w:firstLine="360"/>
      </w:pPr>
    </w:p>
    <w:p>
      <w:pPr>
        <w:ind w:firstLine="360"/>
      </w:pPr>
      <w:bookmarkStart w:id="13" w:name="_Hlk88597913"/>
    </w:p>
    <w:p>
      <w:pPr>
        <w:ind w:firstLine="640"/>
        <w:rPr>
          <w:color w:val="00B050"/>
        </w:rPr>
      </w:pPr>
      <w:r>
        <w:rPr>
          <w:rFonts w:hint="eastAsia"/>
          <w:color w:val="C00000"/>
          <w:sz w:val="32"/>
          <w:szCs w:val="32"/>
        </w:rPr>
        <w:t>特别注意：</w:t>
      </w:r>
      <w:r>
        <w:rPr>
          <w:rFonts w:hint="eastAsia"/>
          <w:color w:val="00B050"/>
        </w:rPr>
        <w:t>因为我们现在安装的k8s版本是1.25，那就需要按照文档步骤ctr -n=k8s.io images import导出镜像，如果k8s版本是1.24之前的，可以用docker load -i解压，视频里用的docker load -i，现在我们课程安装更新到了k8s1.25，所以导出镜像需要用ctr -n=k8s.io images import</w:t>
      </w:r>
    </w:p>
    <w:p>
      <w:pPr>
        <w:ind w:firstLine="360"/>
      </w:pPr>
    </w:p>
    <w:bookmarkEnd w:id="13"/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[root@xianchaonode1 ~]# ctr -n=k8s.io images import ingress-nginx-controllerv1.1.0.tar.gz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 xml:space="preserve">[root@xianchaonode1 ~]# </w:t>
      </w:r>
      <w:r>
        <w:rPr>
          <w:rFonts w:hint="eastAsia" w:cs="宋体"/>
          <w:kern w:val="0"/>
        </w:rPr>
        <w:t>docker</w:t>
      </w:r>
      <w:r>
        <w:rPr>
          <w:rFonts w:cs="宋体"/>
          <w:kern w:val="0"/>
        </w:rPr>
        <w:t xml:space="preserve"> </w:t>
      </w:r>
      <w:r>
        <w:rPr>
          <w:rFonts w:hint="eastAsia" w:cs="宋体"/>
          <w:kern w:val="0"/>
        </w:rPr>
        <w:t>load</w:t>
      </w:r>
      <w:r>
        <w:rPr>
          <w:rFonts w:cs="宋体"/>
          <w:kern w:val="0"/>
        </w:rPr>
        <w:t xml:space="preserve"> -i </w:t>
      </w:r>
      <w:r>
        <w:rPr>
          <w:rFonts w:hint="eastAsia" w:cs="宋体"/>
          <w:kern w:val="0"/>
        </w:rPr>
        <w:t>i</w:t>
      </w:r>
      <w:r>
        <w:rPr>
          <w:rFonts w:cs="宋体"/>
          <w:kern w:val="0"/>
        </w:rPr>
        <w:t>ngress-nginx-controllerv1.1.0.tar.gz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[root@xianchaonode1 ~]# ctr -n=k8s.io images import kube-webhook-certgen-v1.1.0.tar.gz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[root@xianchaonode1 ~]#docker load -</w:t>
      </w:r>
      <w:r>
        <w:rPr>
          <w:rFonts w:hint="eastAsia" w:cs="宋体"/>
          <w:kern w:val="0"/>
        </w:rPr>
        <w:t>i</w:t>
      </w:r>
      <w:r>
        <w:rPr>
          <w:rFonts w:cs="宋体"/>
          <w:kern w:val="0"/>
        </w:rPr>
        <w:t xml:space="preserve"> kube-webhook-certgen-v1.1.0.tar.gz</w:t>
      </w:r>
    </w:p>
    <w:p>
      <w:pPr>
        <w:ind w:firstLine="360"/>
        <w:rPr>
          <w:rFonts w:cs="宋体"/>
          <w:kern w:val="0"/>
        </w:rPr>
      </w:pP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[root@xianchaonode2 ~]# ctr -n=k8s.io images import ingress-nginx-controllerv1.1.0.tar.gz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[root@xianchaonode2 ~]# docker load -i ingress-nginx-controllerv1.1.0.tar.gz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>[root@xianchaonode2 ~]# ctr -n=k8s.io images import kube-webhook-certgen-v1.1.0.tar.gz</w:t>
      </w:r>
    </w:p>
    <w:p>
      <w:pPr>
        <w:ind w:firstLine="360"/>
        <w:rPr>
          <w:rFonts w:cs="宋体"/>
          <w:kern w:val="0"/>
        </w:rPr>
      </w:pPr>
      <w:r>
        <w:rPr>
          <w:rFonts w:cs="宋体"/>
          <w:kern w:val="0"/>
        </w:rPr>
        <w:t xml:space="preserve">[root@xianchaonode2 ~]# </w:t>
      </w:r>
      <w:r>
        <w:rPr>
          <w:rFonts w:hint="eastAsia" w:cs="宋体"/>
          <w:kern w:val="0"/>
        </w:rPr>
        <w:t>docker</w:t>
      </w:r>
      <w:r>
        <w:rPr>
          <w:rFonts w:cs="宋体"/>
          <w:kern w:val="0"/>
        </w:rPr>
        <w:t xml:space="preserve"> </w:t>
      </w:r>
      <w:r>
        <w:rPr>
          <w:rFonts w:hint="eastAsia" w:cs="宋体"/>
          <w:kern w:val="0"/>
        </w:rPr>
        <w:t>load</w:t>
      </w:r>
      <w:r>
        <w:rPr>
          <w:rFonts w:cs="宋体"/>
          <w:kern w:val="0"/>
        </w:rPr>
        <w:t xml:space="preserve"> -i kube-webhook-certgen-v1.1.0.tar.gz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bookmarkStart w:id="14" w:name="_Hlk96348169"/>
    </w:p>
    <w:bookmarkEnd w:id="14"/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#更新yaml文件：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[root@xianchaomaster1 ~]# kubectl apply -f ingress-myapp.yaml</w:t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报错如下：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drawing>
          <wp:inline distT="0" distB="0" distL="0" distR="0">
            <wp:extent cx="5274310" cy="335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解决办法：</w:t>
      </w:r>
    </w:p>
    <w:p>
      <w:pPr>
        <w:ind w:firstLine="360"/>
      </w:pPr>
      <w:r>
        <w:t>[root@xianchaomaster1 ]# kubectl delete -A ValidatingWebhookConfiguration ingress-nginx-admission</w:t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[root@xianchaomaster1 ~]# kubectl apply -f ingress-myapp.yaml</w:t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</w:pPr>
    </w:p>
    <w:p>
      <w:pPr>
        <w:ind w:firstLineChars="111"/>
      </w:pPr>
      <w:r>
        <w:t>[root@xianchaomaster1 ~]# kubectl get pods -n ingress-nginx -o wide</w:t>
      </w:r>
    </w:p>
    <w:p>
      <w:pPr>
        <w:ind w:firstLineChars="111"/>
      </w:pPr>
      <w:r>
        <w:t>NAME                                        READY   STATUS      RESTARTS   AGE    IP               NODE            NOMINATED NODE   READINESS GATES</w:t>
      </w:r>
    </w:p>
    <w:p>
      <w:pPr>
        <w:ind w:firstLineChars="111"/>
      </w:pPr>
      <w:r>
        <w:t>ingress-nginx-admission-create-k4fmn        0/1     Completed   0          103s   10.244.1.12      xianchaonode1   &lt;none&gt;           &lt;none&gt;</w:t>
      </w:r>
    </w:p>
    <w:p>
      <w:pPr>
        <w:ind w:firstLineChars="111"/>
      </w:pPr>
      <w:r>
        <w:t>ingress-nginx-admission-patch-x87h8         0/1     Completed   1          103s   10.244.1.11      xianchaonode1   &lt;none&gt;           &lt;none&gt;</w:t>
      </w:r>
    </w:p>
    <w:p>
      <w:pPr>
        <w:ind w:firstLineChars="111"/>
      </w:pPr>
      <w:r>
        <w:t>ingress-nginx-controller-6c8ffbbfcf-cjj9t   1/1     Running     0          103s   192.168.40.181   xianchaonode1   &lt;none&gt;           &lt;none&gt;</w:t>
      </w:r>
    </w:p>
    <w:p>
      <w:pPr>
        <w:ind w:firstLineChars="111"/>
      </w:pPr>
      <w:r>
        <w:t>ingress-nginx-controller-6c8ffbbfcf-wpt26   1/1     Running     0          103s   192.168.40.182   xianchaonode2   &lt;none&gt;           &lt;none&gt;</w:t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pStyle w:val="4"/>
      </w:pPr>
      <w:bookmarkStart w:id="15" w:name="_Toc74311451"/>
      <w:bookmarkStart w:id="16" w:name="_Hlk122013586"/>
      <w:bookmarkStart w:id="17" w:name="_Hlk96348574"/>
      <w:r>
        <w:t xml:space="preserve">10.3.1  </w:t>
      </w:r>
      <w:r>
        <w:rPr>
          <w:rFonts w:hint="eastAsia"/>
        </w:rPr>
        <w:t>通过keepalived</w:t>
      </w:r>
      <w:r>
        <w:t>+</w:t>
      </w:r>
      <w:r>
        <w:rPr>
          <w:rFonts w:hint="eastAsia"/>
        </w:rPr>
        <w:t>nginx实现</w:t>
      </w:r>
      <w:r>
        <w:t>ingress-nginx-controller</w:t>
      </w:r>
      <w:r>
        <w:rPr>
          <w:rFonts w:hint="eastAsia"/>
        </w:rPr>
        <w:t>高可用</w:t>
      </w:r>
      <w:bookmarkEnd w:id="15"/>
    </w:p>
    <w:bookmarkEnd w:id="16"/>
    <w:p>
      <w:pPr>
        <w:ind w:firstLine="360"/>
      </w:pPr>
      <w:r>
        <w:drawing>
          <wp:inline distT="0" distB="0" distL="0" distR="0">
            <wp:extent cx="5257800" cy="5964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7"/>
    <w:p>
      <w:pPr>
        <w:ind w:firstLine="360"/>
      </w:pPr>
      <w:bookmarkStart w:id="18" w:name="_Hlk96348676"/>
      <w:r>
        <w:rPr>
          <w:rFonts w:hint="eastAsia"/>
        </w:rPr>
        <w:t>1、安装n</w:t>
      </w:r>
      <w:r>
        <w:t>ginx</w:t>
      </w:r>
      <w:r>
        <w:rPr>
          <w:rFonts w:hint="eastAsia"/>
        </w:rPr>
        <w:t>主备：</w:t>
      </w:r>
    </w:p>
    <w:p>
      <w:pPr>
        <w:ind w:firstLine="360"/>
      </w:pPr>
      <w:r>
        <w:rPr>
          <w:rFonts w:hint="eastAsia"/>
        </w:rPr>
        <w:t>在xianchaonode1和xianchaonode2上做nginx主备安装</w:t>
      </w:r>
    </w:p>
    <w:p>
      <w:pPr>
        <w:ind w:firstLine="360"/>
      </w:pPr>
      <w:r>
        <w:t>[root@xianchaonode1 ~]#  yum install  epel-release  nginx keepalived nginx-mod-stream  -y</w:t>
      </w:r>
    </w:p>
    <w:p>
      <w:pPr>
        <w:ind w:firstLine="360"/>
      </w:pPr>
      <w:r>
        <w:t>[root@xianchaonode2 ~]#  yum install  epel-release  nginx keepalived nginx-mod-stream  -y</w:t>
      </w:r>
    </w:p>
    <w:bookmarkEnd w:id="18"/>
    <w:p>
      <w:pPr>
        <w:ind w:firstLine="360"/>
      </w:pPr>
    </w:p>
    <w:p>
      <w:pPr>
        <w:ind w:firstLine="360"/>
      </w:pPr>
      <w:bookmarkStart w:id="19" w:name="_Hlk96348801"/>
      <w:bookmarkStart w:id="20" w:name="_Hlk122013692"/>
      <w:r>
        <w:rPr>
          <w:rFonts w:hint="eastAsia"/>
        </w:rPr>
        <w:t>2、修改nginx配置文件。主备一样</w:t>
      </w:r>
    </w:p>
    <w:p>
      <w:pPr>
        <w:ind w:firstLine="360"/>
      </w:pPr>
      <w:r>
        <w:t>[root@xianchaonode1 ~]# cat /etc/nginx/nginx.conf</w:t>
      </w:r>
    </w:p>
    <w:p>
      <w:pPr>
        <w:ind w:firstLine="360"/>
      </w:pPr>
      <w:r>
        <w:t>user nginx;</w:t>
      </w:r>
    </w:p>
    <w:p>
      <w:pPr>
        <w:ind w:firstLine="360"/>
      </w:pPr>
      <w:r>
        <w:t>worker_processes auto;</w:t>
      </w:r>
    </w:p>
    <w:p>
      <w:pPr>
        <w:ind w:firstLine="360"/>
      </w:pPr>
      <w:r>
        <w:t>error_log /var/log/nginx/error.log;</w:t>
      </w:r>
    </w:p>
    <w:p>
      <w:pPr>
        <w:ind w:firstLine="360"/>
      </w:pPr>
      <w:r>
        <w:t>pid /run/nginx.pid;</w:t>
      </w:r>
    </w:p>
    <w:p>
      <w:pPr>
        <w:ind w:firstLine="360"/>
      </w:pPr>
    </w:p>
    <w:p>
      <w:pPr>
        <w:ind w:firstLine="360"/>
      </w:pPr>
      <w:r>
        <w:t>include /usr/share/nginx/modules/*.conf;</w:t>
      </w:r>
    </w:p>
    <w:p>
      <w:pPr>
        <w:ind w:firstLine="360"/>
      </w:pPr>
    </w:p>
    <w:p>
      <w:pPr>
        <w:ind w:firstLine="360"/>
      </w:pPr>
      <w:r>
        <w:t>events {</w:t>
      </w:r>
    </w:p>
    <w:p>
      <w:pPr>
        <w:ind w:firstLine="360"/>
      </w:pPr>
      <w:r>
        <w:t xml:space="preserve">    worker_connections 1024;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# 四层负载均衡，为两台Master apiserver组件提供负载均衡</w:t>
      </w:r>
    </w:p>
    <w:p>
      <w:pPr>
        <w:ind w:firstLine="360"/>
      </w:pPr>
      <w:r>
        <w:t>stream {</w:t>
      </w:r>
    </w:p>
    <w:p>
      <w:pPr>
        <w:ind w:firstLine="360"/>
      </w:pPr>
    </w:p>
    <w:p>
      <w:pPr>
        <w:ind w:firstLine="360"/>
      </w:pPr>
      <w:r>
        <w:t xml:space="preserve">    log_format  main  '$remote_addr $upstream_addr - [$time_local] $status $upstream_bytes_sent';</w:t>
      </w:r>
    </w:p>
    <w:p>
      <w:pPr>
        <w:ind w:firstLine="360"/>
      </w:pPr>
    </w:p>
    <w:p>
      <w:pPr>
        <w:ind w:firstLine="360"/>
      </w:pPr>
      <w:r>
        <w:t xml:space="preserve">    access_log  /var/log/nginx/k8s-access.log  main;</w:t>
      </w:r>
    </w:p>
    <w:p>
      <w:pPr>
        <w:ind w:firstLine="360"/>
      </w:pPr>
    </w:p>
    <w:p>
      <w:pPr>
        <w:ind w:firstLine="360"/>
      </w:pPr>
      <w:r>
        <w:t xml:space="preserve">    upstream k8s-ingress-controller {</w:t>
      </w:r>
    </w:p>
    <w:p>
      <w:pPr>
        <w:ind w:firstLine="360"/>
      </w:pPr>
      <w:r>
        <w:t xml:space="preserve">       server 192.168.40.181:80 weight=5 max_fails=3 fail_timeout=30s;   # xianchaonode1 IP:PORT</w:t>
      </w:r>
    </w:p>
    <w:p>
      <w:pPr>
        <w:ind w:firstLine="360"/>
      </w:pPr>
      <w:r>
        <w:t xml:space="preserve">       server 192.168.40.182:80 weight=5 max_fails=3 fail_timeout=30s;  # xianchaonode2 IP:PORT</w:t>
      </w:r>
    </w:p>
    <w:p>
      <w:pPr>
        <w:ind w:firstLine="360"/>
      </w:pPr>
      <w:r>
        <w:t xml:space="preserve">    }</w:t>
      </w:r>
    </w:p>
    <w:p>
      <w:pPr>
        <w:ind w:firstLine="360"/>
      </w:pPr>
      <w:r>
        <w:t xml:space="preserve">    </w:t>
      </w:r>
    </w:p>
    <w:p>
      <w:pPr>
        <w:ind w:firstLine="360"/>
      </w:pPr>
      <w:r>
        <w:t xml:space="preserve">    server {</w:t>
      </w:r>
    </w:p>
    <w:p>
      <w:pPr>
        <w:ind w:firstLine="360"/>
      </w:pPr>
      <w:r>
        <w:t xml:space="preserve">       listen 30080; </w:t>
      </w:r>
    </w:p>
    <w:p>
      <w:pPr>
        <w:ind w:firstLine="360"/>
      </w:pPr>
      <w:r>
        <w:t xml:space="preserve">       proxy_pass k8s-ingress-controller;</w:t>
      </w:r>
    </w:p>
    <w:p>
      <w:pPr>
        <w:ind w:firstLine="360"/>
      </w:pPr>
      <w:r>
        <w:t xml:space="preserve">    }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t>http {</w:t>
      </w:r>
    </w:p>
    <w:p>
      <w:pPr>
        <w:ind w:firstLine="360"/>
      </w:pPr>
      <w:r>
        <w:t xml:space="preserve">    log_format  main  '$remote_addr - $remote_user [$time_local] "$request" '</w:t>
      </w:r>
    </w:p>
    <w:p>
      <w:pPr>
        <w:ind w:firstLine="360"/>
      </w:pPr>
      <w:r>
        <w:t xml:space="preserve">                      '$status $body_bytes_sent "$http_referer" '</w:t>
      </w:r>
    </w:p>
    <w:p>
      <w:pPr>
        <w:ind w:firstLine="360"/>
      </w:pPr>
      <w:r>
        <w:t xml:space="preserve">                      '"$http_user_agent" "$http_x_forwarded_for"';</w:t>
      </w:r>
    </w:p>
    <w:p>
      <w:pPr>
        <w:ind w:firstLine="360"/>
      </w:pPr>
    </w:p>
    <w:p>
      <w:pPr>
        <w:ind w:firstLine="360"/>
      </w:pPr>
      <w:r>
        <w:t xml:space="preserve">    access_log  /var/log/nginx/access.log  main;</w:t>
      </w:r>
    </w:p>
    <w:p>
      <w:pPr>
        <w:ind w:firstLine="360"/>
      </w:pPr>
    </w:p>
    <w:p>
      <w:pPr>
        <w:ind w:firstLine="360"/>
      </w:pPr>
      <w:r>
        <w:t xml:space="preserve">    sendfile            on;</w:t>
      </w:r>
    </w:p>
    <w:p>
      <w:pPr>
        <w:ind w:firstLine="360"/>
      </w:pPr>
      <w:r>
        <w:t xml:space="preserve">    tcp_nopush          on;</w:t>
      </w:r>
    </w:p>
    <w:p>
      <w:pPr>
        <w:ind w:firstLine="360"/>
      </w:pPr>
      <w:r>
        <w:t xml:space="preserve">    tcp_nodelay         on;</w:t>
      </w:r>
    </w:p>
    <w:p>
      <w:pPr>
        <w:ind w:firstLine="360"/>
      </w:pPr>
      <w:r>
        <w:t xml:space="preserve">    keepalive_timeout   65;</w:t>
      </w:r>
    </w:p>
    <w:p>
      <w:pPr>
        <w:ind w:firstLine="360"/>
      </w:pPr>
      <w:r>
        <w:t xml:space="preserve">    types_hash_max_size 2048;</w:t>
      </w:r>
    </w:p>
    <w:p>
      <w:pPr>
        <w:ind w:firstLine="360"/>
      </w:pPr>
    </w:p>
    <w:p>
      <w:pPr>
        <w:ind w:firstLine="360"/>
      </w:pPr>
      <w:r>
        <w:t xml:space="preserve">    include             /etc/nginx/mime.types;</w:t>
      </w:r>
    </w:p>
    <w:p>
      <w:pPr>
        <w:ind w:firstLine="360"/>
      </w:pPr>
      <w:r>
        <w:t xml:space="preserve">    default_type        application/octet-stream;</w:t>
      </w:r>
    </w:p>
    <w:p>
      <w:pPr>
        <w:ind w:firstLine="360"/>
      </w:pP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t>#</w:t>
      </w:r>
      <w:r>
        <w:rPr>
          <w:rFonts w:hint="eastAsia"/>
        </w:rPr>
        <w:t>备注：</w:t>
      </w:r>
    </w:p>
    <w:p>
      <w:pPr>
        <w:ind w:firstLine="360"/>
      </w:pPr>
      <w:r>
        <w:t>#</w:t>
      </w:r>
      <w:r>
        <w:rPr>
          <w:rFonts w:hint="eastAsia"/>
        </w:rPr>
        <w:t>server 反向服务地址和端口</w:t>
      </w:r>
    </w:p>
    <w:p>
      <w:pPr>
        <w:ind w:firstLine="360"/>
      </w:pPr>
      <w:r>
        <w:t>#</w:t>
      </w:r>
      <w:r>
        <w:rPr>
          <w:rFonts w:hint="eastAsia"/>
        </w:rPr>
        <w:t>weight 权重</w:t>
      </w:r>
    </w:p>
    <w:p>
      <w:pPr>
        <w:ind w:firstLine="360"/>
      </w:pPr>
      <w:r>
        <w:t>#</w:t>
      </w:r>
      <w:r>
        <w:rPr>
          <w:rFonts w:hint="eastAsia"/>
        </w:rPr>
        <w:t>max_fails 失败多少次，认为主机已挂掉，则踢出</w:t>
      </w:r>
    </w:p>
    <w:p>
      <w:pPr>
        <w:ind w:firstLine="360"/>
      </w:pPr>
      <w:r>
        <w:t>#</w:t>
      </w:r>
      <w:r>
        <w:rPr>
          <w:rFonts w:hint="eastAsia"/>
        </w:rPr>
        <w:t xml:space="preserve">fail_timeout 踢出后重新探测时间 </w:t>
      </w:r>
    </w:p>
    <w:p>
      <w:pPr>
        <w:ind w:firstLine="360"/>
      </w:pPr>
    </w:p>
    <w:p>
      <w:pPr>
        <w:ind w:firstLine="360"/>
      </w:pPr>
      <w:r>
        <w:t>[root@xianchaonode2 ~]# cat /etc/nginx/nginx.conf</w:t>
      </w:r>
    </w:p>
    <w:bookmarkEnd w:id="19"/>
    <w:p>
      <w:pPr>
        <w:ind w:firstLine="360"/>
      </w:pPr>
      <w:r>
        <w:t>user nginx;</w:t>
      </w:r>
    </w:p>
    <w:p>
      <w:pPr>
        <w:ind w:firstLine="360"/>
      </w:pPr>
      <w:r>
        <w:t>worker_processes auto;</w:t>
      </w:r>
    </w:p>
    <w:p>
      <w:pPr>
        <w:ind w:firstLine="360"/>
      </w:pPr>
      <w:r>
        <w:t>error_log /var/log/nginx/error.log;</w:t>
      </w:r>
    </w:p>
    <w:p>
      <w:pPr>
        <w:ind w:firstLine="360"/>
      </w:pPr>
      <w:r>
        <w:t>pid /run/nginx.pid;</w:t>
      </w:r>
    </w:p>
    <w:p>
      <w:pPr>
        <w:ind w:firstLine="360"/>
      </w:pPr>
    </w:p>
    <w:p>
      <w:pPr>
        <w:ind w:firstLine="360"/>
      </w:pPr>
      <w:r>
        <w:t>include /usr/share/nginx/modules/*.conf;</w:t>
      </w:r>
    </w:p>
    <w:p>
      <w:pPr>
        <w:ind w:firstLine="360"/>
      </w:pPr>
    </w:p>
    <w:p>
      <w:pPr>
        <w:ind w:firstLine="360"/>
      </w:pPr>
      <w:r>
        <w:t>events {</w:t>
      </w:r>
    </w:p>
    <w:p>
      <w:pPr>
        <w:ind w:firstLine="360"/>
      </w:pPr>
      <w:r>
        <w:t xml:space="preserve">    worker_connections 1024;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# 四层负载均衡，为两台Master apiserver组件提供负载均衡</w:t>
      </w:r>
    </w:p>
    <w:p>
      <w:pPr>
        <w:ind w:firstLine="360"/>
      </w:pPr>
      <w:r>
        <w:t>stream {</w:t>
      </w:r>
    </w:p>
    <w:p>
      <w:pPr>
        <w:ind w:firstLine="360"/>
      </w:pPr>
    </w:p>
    <w:p>
      <w:pPr>
        <w:ind w:firstLine="360"/>
      </w:pPr>
      <w:r>
        <w:t xml:space="preserve">    log_format  main  '$remote_addr $upstream_addr - [$time_local] $status $upstream_bytes_sent';</w:t>
      </w:r>
    </w:p>
    <w:p>
      <w:pPr>
        <w:ind w:firstLine="360"/>
      </w:pPr>
    </w:p>
    <w:p>
      <w:pPr>
        <w:ind w:firstLine="360"/>
      </w:pPr>
      <w:r>
        <w:t xml:space="preserve">    access_log  /var/log/nginx/k8s-access.log  main;</w:t>
      </w:r>
    </w:p>
    <w:p>
      <w:pPr>
        <w:ind w:firstLine="360"/>
      </w:pPr>
    </w:p>
    <w:p>
      <w:pPr>
        <w:ind w:firstLine="360"/>
      </w:pPr>
      <w:r>
        <w:t xml:space="preserve">    upstream k8s-ingress-controller{</w:t>
      </w:r>
    </w:p>
    <w:p>
      <w:pPr>
        <w:ind w:firstLine="360"/>
      </w:pPr>
      <w:r>
        <w:t xml:space="preserve">       server 192.168.40.181:80 weight=5 max_fails=3 fail_timeout=30s;   # xianchaonode1 IP:PORT</w:t>
      </w:r>
    </w:p>
    <w:p>
      <w:pPr>
        <w:ind w:firstLine="360"/>
      </w:pPr>
      <w:r>
        <w:t xml:space="preserve">       server 192.168.40.182:80 weight=5 max_fails=3 fail_timeout=30s;  # xianchaonode2 IP:PORT</w:t>
      </w:r>
    </w:p>
    <w:p>
      <w:pPr>
        <w:ind w:firstLine="360"/>
      </w:pPr>
      <w:r>
        <w:t xml:space="preserve">    }</w:t>
      </w:r>
    </w:p>
    <w:p>
      <w:pPr>
        <w:ind w:firstLine="360"/>
      </w:pPr>
      <w:r>
        <w:t xml:space="preserve">    </w:t>
      </w:r>
    </w:p>
    <w:p>
      <w:pPr>
        <w:ind w:firstLine="360"/>
      </w:pPr>
      <w:r>
        <w:t xml:space="preserve">    server {</w:t>
      </w:r>
    </w:p>
    <w:p>
      <w:pPr>
        <w:ind w:firstLine="360"/>
      </w:pPr>
      <w:r>
        <w:t xml:space="preserve">       listen 30080; </w:t>
      </w:r>
    </w:p>
    <w:p>
      <w:pPr>
        <w:ind w:firstLine="360"/>
      </w:pPr>
      <w:r>
        <w:t xml:space="preserve">       proxy_pass k8s-ingress-controller;</w:t>
      </w:r>
    </w:p>
    <w:p>
      <w:pPr>
        <w:ind w:firstLine="360"/>
      </w:pPr>
      <w:r>
        <w:t xml:space="preserve">    }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t>http {</w:t>
      </w:r>
    </w:p>
    <w:p>
      <w:pPr>
        <w:ind w:firstLine="360"/>
      </w:pPr>
      <w:r>
        <w:t xml:space="preserve">    log_format  main  '$remote_addr - $remote_user [$time_local] "$request" '</w:t>
      </w:r>
    </w:p>
    <w:p>
      <w:pPr>
        <w:ind w:firstLine="360"/>
      </w:pPr>
      <w:r>
        <w:t xml:space="preserve">                      '$status $body_bytes_sent "$http_referer" '</w:t>
      </w:r>
    </w:p>
    <w:p>
      <w:pPr>
        <w:ind w:firstLine="360"/>
      </w:pPr>
      <w:r>
        <w:t xml:space="preserve">                      '"$http_user_agent" "$http_x_forwarded_for"';</w:t>
      </w:r>
    </w:p>
    <w:p>
      <w:pPr>
        <w:ind w:firstLine="360"/>
      </w:pPr>
    </w:p>
    <w:p>
      <w:pPr>
        <w:ind w:firstLine="360"/>
      </w:pPr>
      <w:r>
        <w:t xml:space="preserve">    access_log  /var/log/nginx/access.log  main;</w:t>
      </w:r>
    </w:p>
    <w:p>
      <w:pPr>
        <w:ind w:firstLine="360"/>
      </w:pPr>
    </w:p>
    <w:p>
      <w:pPr>
        <w:ind w:firstLine="360"/>
      </w:pPr>
      <w:r>
        <w:t xml:space="preserve">    sendfile            on;</w:t>
      </w:r>
    </w:p>
    <w:p>
      <w:pPr>
        <w:ind w:firstLine="360"/>
      </w:pPr>
      <w:r>
        <w:t xml:space="preserve">    tcp_nopush          on;</w:t>
      </w:r>
    </w:p>
    <w:p>
      <w:pPr>
        <w:ind w:firstLine="360"/>
      </w:pPr>
      <w:r>
        <w:t xml:space="preserve">    tcp_nodelay         on;</w:t>
      </w:r>
    </w:p>
    <w:p>
      <w:pPr>
        <w:ind w:firstLine="360"/>
      </w:pPr>
      <w:r>
        <w:t xml:space="preserve">    keepalive_timeout   65;</w:t>
      </w:r>
    </w:p>
    <w:p>
      <w:pPr>
        <w:ind w:firstLine="360"/>
      </w:pPr>
      <w:r>
        <w:t xml:space="preserve">    types_hash_max_size 2048;</w:t>
      </w:r>
    </w:p>
    <w:p>
      <w:pPr>
        <w:ind w:firstLine="360"/>
      </w:pPr>
    </w:p>
    <w:p>
      <w:pPr>
        <w:ind w:firstLine="360"/>
      </w:pPr>
      <w:r>
        <w:t xml:space="preserve">    include             /etc/nginx/mime.types;</w:t>
      </w:r>
    </w:p>
    <w:p>
      <w:pPr>
        <w:ind w:firstLine="360"/>
      </w:pPr>
      <w:r>
        <w:t xml:space="preserve">    default_type        application/octet-stream;</w:t>
      </w:r>
    </w:p>
    <w:p>
      <w:pPr>
        <w:ind w:firstLine="360"/>
      </w:pP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注意：</w:t>
      </w:r>
      <w:r>
        <w:t>nginx监听端口变成大于30000的端口，比方说30080,这样访问域名:30080就可以了，必须是满足大于30000以上，才能代理ingress-controller</w:t>
      </w:r>
    </w:p>
    <w:bookmarkEnd w:id="20"/>
    <w:p>
      <w:pPr>
        <w:ind w:firstLine="360"/>
      </w:pPr>
    </w:p>
    <w:p>
      <w:pPr>
        <w:ind w:firstLine="360"/>
      </w:pPr>
      <w:bookmarkStart w:id="21" w:name="_Hlk96348984"/>
      <w:r>
        <w:rPr>
          <w:rFonts w:hint="eastAsia"/>
        </w:rPr>
        <w:t>3、keepalive配置</w:t>
      </w:r>
    </w:p>
    <w:p>
      <w:pPr>
        <w:ind w:firstLine="360"/>
      </w:pPr>
      <w:r>
        <w:rPr>
          <w:rFonts w:hint="eastAsia"/>
        </w:rPr>
        <w:t>主keepalived</w:t>
      </w:r>
    </w:p>
    <w:p>
      <w:pPr>
        <w:ind w:firstLine="360"/>
      </w:pPr>
      <w:r>
        <w:t xml:space="preserve">[root@xianchaonode1 ~]# cat /etc/keepalived/keepalived.conf </w:t>
      </w:r>
    </w:p>
    <w:p>
      <w:pPr>
        <w:ind w:firstLine="360"/>
      </w:pPr>
      <w:r>
        <w:t xml:space="preserve">global_defs { </w:t>
      </w:r>
    </w:p>
    <w:p>
      <w:pPr>
        <w:ind w:firstLine="360"/>
      </w:pPr>
      <w:r>
        <w:t xml:space="preserve">   notification_email { </w:t>
      </w:r>
    </w:p>
    <w:p>
      <w:pPr>
        <w:ind w:firstLine="360"/>
      </w:pPr>
      <w:r>
        <w:t xml:space="preserve">     acassen@firewall.loc </w:t>
      </w:r>
    </w:p>
    <w:p>
      <w:pPr>
        <w:ind w:firstLine="360"/>
      </w:pPr>
      <w:r>
        <w:t xml:space="preserve">     failover@firewall.loc </w:t>
      </w:r>
    </w:p>
    <w:p>
      <w:pPr>
        <w:ind w:firstLine="360"/>
      </w:pPr>
      <w:r>
        <w:t xml:space="preserve">     sysadmin@firewall.loc </w:t>
      </w:r>
    </w:p>
    <w:p>
      <w:pPr>
        <w:ind w:firstLine="360"/>
      </w:pPr>
      <w:r>
        <w:t xml:space="preserve">   } </w:t>
      </w:r>
    </w:p>
    <w:p>
      <w:pPr>
        <w:ind w:firstLine="360"/>
      </w:pPr>
      <w:r>
        <w:t xml:space="preserve">   notification_email_from Alexandre.Cassen@firewall.loc  </w:t>
      </w:r>
    </w:p>
    <w:p>
      <w:pPr>
        <w:ind w:firstLine="360"/>
      </w:pPr>
      <w:r>
        <w:t xml:space="preserve">   smtp_server 127.0.0.1 </w:t>
      </w:r>
    </w:p>
    <w:p>
      <w:pPr>
        <w:ind w:firstLine="360"/>
      </w:pPr>
      <w:r>
        <w:t xml:space="preserve">   smtp_connect_timeout 30 </w:t>
      </w:r>
    </w:p>
    <w:p>
      <w:pPr>
        <w:ind w:firstLine="360"/>
      </w:pPr>
      <w:r>
        <w:t xml:space="preserve">   router_id NGINX_MASTER</w:t>
      </w:r>
    </w:p>
    <w:p>
      <w:pPr>
        <w:ind w:firstLine="360"/>
      </w:pPr>
      <w:r>
        <w:t xml:space="preserve">} </w:t>
      </w:r>
    </w:p>
    <w:p>
      <w:pPr>
        <w:ind w:firstLine="360"/>
      </w:pPr>
    </w:p>
    <w:p>
      <w:pPr>
        <w:ind w:firstLine="360"/>
      </w:pPr>
      <w:r>
        <w:t>vrrp_script check_nginx {</w:t>
      </w:r>
    </w:p>
    <w:p>
      <w:pPr>
        <w:ind w:firstLine="360"/>
      </w:pPr>
      <w:r>
        <w:t xml:space="preserve">    script "/etc/keepalived/check_nginx.sh"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t xml:space="preserve">vrrp_instance VI_1 { </w:t>
      </w:r>
    </w:p>
    <w:p>
      <w:pPr>
        <w:ind w:firstLine="360"/>
      </w:pPr>
      <w:r>
        <w:t xml:space="preserve">    state MASTER </w:t>
      </w:r>
    </w:p>
    <w:p>
      <w:pPr>
        <w:ind w:firstLine="360"/>
      </w:pPr>
      <w:r>
        <w:rPr>
          <w:rFonts w:hint="eastAsia"/>
        </w:rPr>
        <w:t xml:space="preserve">    interface ens33  # 修改为实际网卡名</w:t>
      </w:r>
    </w:p>
    <w:p>
      <w:pPr>
        <w:ind w:firstLine="360"/>
      </w:pPr>
      <w:r>
        <w:rPr>
          <w:rFonts w:hint="eastAsia"/>
        </w:rPr>
        <w:t xml:space="preserve">    virtual_router_id 51 # VRRP 路由 ID实例，每个实例是唯一的 </w:t>
      </w:r>
    </w:p>
    <w:p>
      <w:pPr>
        <w:ind w:firstLine="360"/>
      </w:pPr>
      <w:r>
        <w:rPr>
          <w:rFonts w:hint="eastAsia"/>
        </w:rPr>
        <w:t xml:space="preserve">    priority 100    # 优先级，备服务器设置 90 </w:t>
      </w:r>
    </w:p>
    <w:p>
      <w:pPr>
        <w:ind w:firstLine="360"/>
      </w:pPr>
      <w:r>
        <w:rPr>
          <w:rFonts w:hint="eastAsia"/>
        </w:rPr>
        <w:t xml:space="preserve">    advert_int 1    # 指定VRRP 心跳包通告间隔时间，默认1秒 </w:t>
      </w:r>
    </w:p>
    <w:p>
      <w:pPr>
        <w:ind w:firstLine="360"/>
      </w:pPr>
      <w:r>
        <w:t xml:space="preserve">    authentication { </w:t>
      </w:r>
    </w:p>
    <w:p>
      <w:pPr>
        <w:ind w:firstLine="360"/>
      </w:pPr>
      <w:r>
        <w:t xml:space="preserve">        auth_type PASS      </w:t>
      </w:r>
    </w:p>
    <w:p>
      <w:pPr>
        <w:ind w:firstLine="360"/>
      </w:pPr>
      <w:r>
        <w:t xml:space="preserve">        auth_pass 1111 </w:t>
      </w:r>
    </w:p>
    <w:p>
      <w:pPr>
        <w:ind w:firstLine="360"/>
      </w:pPr>
      <w:r>
        <w:t xml:space="preserve">    }  </w:t>
      </w:r>
    </w:p>
    <w:p>
      <w:pPr>
        <w:ind w:firstLine="360"/>
      </w:pPr>
      <w:r>
        <w:rPr>
          <w:rFonts w:hint="eastAsia"/>
        </w:rPr>
        <w:t xml:space="preserve">    # 虚拟IP</w:t>
      </w:r>
    </w:p>
    <w:p>
      <w:pPr>
        <w:ind w:firstLine="360"/>
      </w:pPr>
      <w:r>
        <w:t xml:space="preserve">    virtual_ipaddress { </w:t>
      </w:r>
    </w:p>
    <w:p>
      <w:pPr>
        <w:ind w:firstLine="360"/>
      </w:pPr>
      <w:r>
        <w:t xml:space="preserve">        192.168.40.199/24</w:t>
      </w:r>
    </w:p>
    <w:p>
      <w:pPr>
        <w:ind w:firstLine="360"/>
      </w:pPr>
      <w:r>
        <w:t xml:space="preserve">    } </w:t>
      </w:r>
    </w:p>
    <w:p>
      <w:pPr>
        <w:ind w:firstLine="360"/>
      </w:pPr>
      <w:r>
        <w:t xml:space="preserve">    track_script {</w:t>
      </w:r>
    </w:p>
    <w:p>
      <w:pPr>
        <w:ind w:firstLine="360"/>
      </w:pPr>
      <w:r>
        <w:t xml:space="preserve">        check_nginx</w:t>
      </w:r>
    </w:p>
    <w:p>
      <w:pPr>
        <w:ind w:firstLine="360"/>
      </w:pPr>
      <w:r>
        <w:t xml:space="preserve">    } 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#v</w:t>
      </w:r>
      <w:r>
        <w:t>rrp_script：指定检查nginx工作状态脚本（根据nginx状态判断是否故障转移）</w:t>
      </w:r>
    </w:p>
    <w:p>
      <w:pPr>
        <w:ind w:firstLine="360"/>
      </w:pPr>
      <w:r>
        <w:t>#virtual_ipaddress：虚拟IP（VIP）</w:t>
      </w:r>
    </w:p>
    <w:p>
      <w:pPr>
        <w:ind w:firstLine="360"/>
      </w:pPr>
    </w:p>
    <w:p>
      <w:pPr>
        <w:ind w:firstLine="360"/>
      </w:pPr>
      <w:r>
        <w:t xml:space="preserve">[root@xianchaonode1 ~]# cat /etc/keepalived/check_nginx.sh </w:t>
      </w:r>
    </w:p>
    <w:p>
      <w:pPr>
        <w:ind w:firstLine="360"/>
      </w:pPr>
      <w:r>
        <w:t>#!/bin/bash</w:t>
      </w:r>
    </w:p>
    <w:p>
      <w:pPr>
        <w:ind w:firstLine="360"/>
      </w:pPr>
      <w:r>
        <w:t>#1、判断Nginx是否存活</w:t>
      </w:r>
    </w:p>
    <w:p>
      <w:pPr>
        <w:ind w:firstLine="360"/>
      </w:pPr>
      <w:r>
        <w:t>counter=$(ps -ef |grep nginx | grep sbin | egrep -cv "grep|$$" )</w:t>
      </w:r>
    </w:p>
    <w:p>
      <w:pPr>
        <w:ind w:firstLine="360"/>
      </w:pPr>
      <w:r>
        <w:t>if [ $counter -eq 0 ]; then</w:t>
      </w:r>
    </w:p>
    <w:p>
      <w:pPr>
        <w:ind w:firstLine="360"/>
      </w:pPr>
      <w:r>
        <w:t>    #2、如果不存活则尝试启动Nginx</w:t>
      </w:r>
    </w:p>
    <w:p>
      <w:pPr>
        <w:ind w:firstLine="360"/>
      </w:pPr>
      <w:r>
        <w:t>    service nginx start</w:t>
      </w:r>
    </w:p>
    <w:p>
      <w:pPr>
        <w:ind w:firstLine="360"/>
      </w:pPr>
      <w:r>
        <w:t>    sleep 2</w:t>
      </w:r>
    </w:p>
    <w:p>
      <w:pPr>
        <w:ind w:firstLine="360"/>
      </w:pPr>
      <w:r>
        <w:t>    #3、等待2秒后再次获取一次Nginx状态</w:t>
      </w:r>
    </w:p>
    <w:p>
      <w:pPr>
        <w:ind w:firstLine="360"/>
      </w:pPr>
      <w:r>
        <w:t>    counter=$(ps -ef |grep nginx | grep sbin | egrep -cv "grep|$$" )</w:t>
      </w:r>
    </w:p>
    <w:p>
      <w:pPr>
        <w:ind w:firstLine="360"/>
      </w:pPr>
      <w:r>
        <w:t>    #4、再次进行判断，如Nginx还不存活则停止Keepalived，让地址进行漂移</w:t>
      </w:r>
    </w:p>
    <w:p>
      <w:pPr>
        <w:ind w:firstLine="360"/>
      </w:pPr>
      <w:r>
        <w:t>    if [ $counter -eq 0 ]; then</w:t>
      </w:r>
    </w:p>
    <w:p>
      <w:pPr>
        <w:ind w:firstLine="360"/>
      </w:pPr>
      <w:r>
        <w:t>        service  keepalived stop</w:t>
      </w:r>
    </w:p>
    <w:p>
      <w:pPr>
        <w:ind w:firstLine="360"/>
      </w:pPr>
      <w:r>
        <w:t>    fi</w:t>
      </w:r>
    </w:p>
    <w:p>
      <w:pPr>
        <w:ind w:firstLine="360"/>
      </w:pPr>
      <w:r>
        <w:t>fi</w:t>
      </w:r>
    </w:p>
    <w:p>
      <w:pPr>
        <w:ind w:firstLine="360"/>
      </w:pPr>
    </w:p>
    <w:p>
      <w:pPr>
        <w:ind w:firstLine="360"/>
      </w:pPr>
      <w:r>
        <w:t>[root@xianchaonode1 ~]# chmod +x  /etc/keepalived/check_nginx.sh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备keepalive</w:t>
      </w:r>
    </w:p>
    <w:p>
      <w:pPr>
        <w:ind w:firstLine="360"/>
      </w:pPr>
      <w:r>
        <w:t xml:space="preserve">[root@xianchaonode2 ~]# cat /etc/keepalived/keepalived.conf </w:t>
      </w:r>
    </w:p>
    <w:p>
      <w:pPr>
        <w:ind w:firstLine="360"/>
      </w:pPr>
      <w:r>
        <w:t xml:space="preserve">global_defs { </w:t>
      </w:r>
    </w:p>
    <w:p>
      <w:pPr>
        <w:ind w:firstLine="360"/>
      </w:pPr>
      <w:r>
        <w:t xml:space="preserve">   notification_email { </w:t>
      </w:r>
    </w:p>
    <w:p>
      <w:pPr>
        <w:ind w:firstLine="360"/>
      </w:pPr>
      <w:r>
        <w:t xml:space="preserve">     acassen@firewall.loc </w:t>
      </w:r>
    </w:p>
    <w:p>
      <w:pPr>
        <w:ind w:firstLine="360"/>
      </w:pPr>
      <w:r>
        <w:t xml:space="preserve">     failover@firewall.loc </w:t>
      </w:r>
    </w:p>
    <w:p>
      <w:pPr>
        <w:ind w:firstLine="360"/>
      </w:pPr>
      <w:r>
        <w:t xml:space="preserve">     sysadmin@firewall.loc </w:t>
      </w:r>
    </w:p>
    <w:p>
      <w:pPr>
        <w:ind w:firstLine="360"/>
      </w:pPr>
      <w:r>
        <w:t xml:space="preserve">   } </w:t>
      </w:r>
    </w:p>
    <w:p>
      <w:pPr>
        <w:ind w:firstLine="360"/>
      </w:pPr>
      <w:r>
        <w:t xml:space="preserve">   notification_email_from Alexandre.Cassen@firewall.loc  </w:t>
      </w:r>
    </w:p>
    <w:p>
      <w:pPr>
        <w:ind w:firstLine="360"/>
      </w:pPr>
      <w:r>
        <w:t xml:space="preserve">   smtp_server 127.0.0.1 </w:t>
      </w:r>
    </w:p>
    <w:p>
      <w:pPr>
        <w:ind w:firstLine="360"/>
      </w:pPr>
      <w:r>
        <w:t xml:space="preserve">   smtp_connect_timeout 30 </w:t>
      </w:r>
    </w:p>
    <w:p>
      <w:pPr>
        <w:ind w:firstLine="360"/>
      </w:pPr>
      <w:r>
        <w:t xml:space="preserve">   router_id NGINX_BACKUP</w:t>
      </w:r>
    </w:p>
    <w:p>
      <w:pPr>
        <w:ind w:firstLine="360"/>
      </w:pPr>
      <w:r>
        <w:t xml:space="preserve">} </w:t>
      </w:r>
    </w:p>
    <w:p>
      <w:pPr>
        <w:ind w:firstLine="360"/>
      </w:pPr>
    </w:p>
    <w:p>
      <w:pPr>
        <w:ind w:firstLine="360"/>
      </w:pPr>
      <w:r>
        <w:t>vrrp_script check_nginx {</w:t>
      </w:r>
    </w:p>
    <w:p>
      <w:pPr>
        <w:ind w:firstLine="360"/>
      </w:pPr>
      <w:r>
        <w:t xml:space="preserve">    script "/etc/keepalived/check_nginx.sh"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  <w:r>
        <w:t xml:space="preserve">vrrp_instance VI_1 { </w:t>
      </w:r>
    </w:p>
    <w:p>
      <w:pPr>
        <w:ind w:firstLine="360"/>
      </w:pPr>
      <w:r>
        <w:t xml:space="preserve">    state BACKUP </w:t>
      </w:r>
    </w:p>
    <w:p>
      <w:pPr>
        <w:ind w:firstLine="360"/>
      </w:pPr>
      <w:r>
        <w:t xml:space="preserve">    interface ens33</w:t>
      </w:r>
    </w:p>
    <w:p>
      <w:pPr>
        <w:ind w:firstLine="360"/>
      </w:pPr>
      <w:r>
        <w:rPr>
          <w:rFonts w:hint="eastAsia"/>
        </w:rPr>
        <w:t xml:space="preserve">    virtual_router_id 51 # VRRP 路由 ID实例，每个实例是唯一的 </w:t>
      </w:r>
    </w:p>
    <w:p>
      <w:pPr>
        <w:ind w:firstLine="360"/>
      </w:pPr>
      <w:r>
        <w:t xml:space="preserve">    priority 90</w:t>
      </w:r>
    </w:p>
    <w:p>
      <w:pPr>
        <w:ind w:firstLine="360"/>
      </w:pPr>
      <w:r>
        <w:t xml:space="preserve">    advert_int 1</w:t>
      </w:r>
    </w:p>
    <w:p>
      <w:pPr>
        <w:ind w:firstLine="360"/>
      </w:pPr>
      <w:r>
        <w:t xml:space="preserve">    authentication { </w:t>
      </w:r>
    </w:p>
    <w:p>
      <w:pPr>
        <w:ind w:firstLine="360"/>
      </w:pPr>
      <w:r>
        <w:t xml:space="preserve">        auth_type PASS      </w:t>
      </w:r>
    </w:p>
    <w:p>
      <w:pPr>
        <w:ind w:firstLine="360"/>
      </w:pPr>
      <w:r>
        <w:t xml:space="preserve">        auth_pass 1111 </w:t>
      </w:r>
    </w:p>
    <w:p>
      <w:pPr>
        <w:ind w:firstLine="360"/>
      </w:pPr>
      <w:r>
        <w:t xml:space="preserve">    }  </w:t>
      </w:r>
    </w:p>
    <w:p>
      <w:pPr>
        <w:ind w:firstLine="360"/>
      </w:pPr>
      <w:r>
        <w:t xml:space="preserve">    virtual_ipaddress { </w:t>
      </w:r>
    </w:p>
    <w:p>
      <w:pPr>
        <w:ind w:firstLine="360"/>
      </w:pPr>
      <w:r>
        <w:t xml:space="preserve">        192.168.1.199/24</w:t>
      </w:r>
    </w:p>
    <w:p>
      <w:pPr>
        <w:ind w:firstLine="360"/>
      </w:pPr>
      <w:r>
        <w:t xml:space="preserve">    } </w:t>
      </w:r>
    </w:p>
    <w:p>
      <w:pPr>
        <w:ind w:firstLine="360"/>
      </w:pPr>
      <w:r>
        <w:t xml:space="preserve">    track_script {</w:t>
      </w:r>
    </w:p>
    <w:p>
      <w:pPr>
        <w:ind w:firstLine="360"/>
      </w:pPr>
      <w:r>
        <w:t xml:space="preserve">        check_nginx</w:t>
      </w:r>
    </w:p>
    <w:p>
      <w:pPr>
        <w:ind w:firstLine="360"/>
      </w:pPr>
      <w:r>
        <w:t xml:space="preserve">    } </w:t>
      </w:r>
    </w:p>
    <w:p>
      <w:pPr>
        <w:ind w:firstLine="360"/>
      </w:pPr>
      <w:r>
        <w:t>}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t xml:space="preserve">[root@xianchaonode2 ~]# cat /etc/keepalived/check_nginx.sh </w:t>
      </w:r>
    </w:p>
    <w:p>
      <w:pPr>
        <w:ind w:firstLine="360"/>
      </w:pPr>
      <w:r>
        <w:t>#!/bin/bash</w:t>
      </w:r>
    </w:p>
    <w:p>
      <w:pPr>
        <w:ind w:firstLine="360"/>
      </w:pPr>
      <w:r>
        <w:t>#1、判断Nginx是否存活</w:t>
      </w:r>
    </w:p>
    <w:p>
      <w:pPr>
        <w:ind w:firstLine="360"/>
      </w:pPr>
      <w:r>
        <w:t>counter=$(ps -ef |grep nginx | grep sbin | egrep -cv "grep|$$" )</w:t>
      </w:r>
    </w:p>
    <w:p>
      <w:pPr>
        <w:ind w:firstLine="360"/>
      </w:pPr>
      <w:r>
        <w:t>if [ $counter -eq 0 ]; then</w:t>
      </w:r>
    </w:p>
    <w:p>
      <w:pPr>
        <w:ind w:firstLine="360"/>
      </w:pPr>
      <w:r>
        <w:t>    #2、如果不存活则尝试启动Nginx</w:t>
      </w:r>
    </w:p>
    <w:p>
      <w:pPr>
        <w:ind w:firstLine="360"/>
      </w:pPr>
      <w:r>
        <w:t>    service nginx start</w:t>
      </w:r>
    </w:p>
    <w:p>
      <w:pPr>
        <w:ind w:firstLine="360"/>
      </w:pPr>
      <w:r>
        <w:t>    sleep 2</w:t>
      </w:r>
    </w:p>
    <w:p>
      <w:pPr>
        <w:ind w:firstLine="360"/>
      </w:pPr>
      <w:r>
        <w:t>    #3、等待2秒后再次获取一次Nginx状态</w:t>
      </w:r>
    </w:p>
    <w:p>
      <w:pPr>
        <w:ind w:firstLine="360"/>
      </w:pPr>
      <w:r>
        <w:t>    counter=$(ps -ef |grep nginx | grep sbin | egrep -cv "grep|$$" )</w:t>
      </w:r>
    </w:p>
    <w:p>
      <w:pPr>
        <w:ind w:firstLine="360"/>
      </w:pPr>
      <w:r>
        <w:t>    #4、再次进行判断，如Nginx还不存活则停止Keepalived，让地址进行漂移</w:t>
      </w:r>
    </w:p>
    <w:p>
      <w:pPr>
        <w:ind w:firstLine="360"/>
      </w:pPr>
      <w:r>
        <w:t>    if [ $counter -eq 0 ]; then</w:t>
      </w:r>
    </w:p>
    <w:p>
      <w:pPr>
        <w:ind w:firstLine="360"/>
      </w:pPr>
      <w:r>
        <w:t>        service  keepalived stop</w:t>
      </w:r>
    </w:p>
    <w:p>
      <w:pPr>
        <w:ind w:firstLine="360"/>
      </w:pPr>
      <w:r>
        <w:t>    fi</w:t>
      </w:r>
    </w:p>
    <w:p>
      <w:pPr>
        <w:ind w:firstLine="360"/>
      </w:pPr>
      <w:r>
        <w:t>fi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t>[root@xianchaonode2 ~]# chmod +x /etc/keepalived/check_nginx.sh</w:t>
      </w:r>
    </w:p>
    <w:p>
      <w:pPr>
        <w:ind w:firstLine="360"/>
      </w:pPr>
      <w:r>
        <w:rPr>
          <w:rFonts w:hint="eastAsia"/>
        </w:rPr>
        <w:t>#</w:t>
      </w:r>
      <w:r>
        <w:t>注：keepalived根据脚本返回状态码（0为工作正常，非0不正常）判断是否故障转移。</w:t>
      </w:r>
    </w:p>
    <w:p>
      <w:pPr>
        <w:ind w:firstLine="360"/>
      </w:pPr>
    </w:p>
    <w:p>
      <w:pPr>
        <w:ind w:firstLine="360"/>
      </w:pPr>
      <w:bookmarkStart w:id="22" w:name="_Hlk122015071"/>
      <w:r>
        <w:rPr>
          <w:rFonts w:hint="eastAsia"/>
        </w:rPr>
        <w:t>4、启动服务：</w:t>
      </w:r>
    </w:p>
    <w:p>
      <w:pPr>
        <w:ind w:firstLine="360"/>
      </w:pPr>
      <w:r>
        <w:t>[root@xianchaonode1 ~]# systemctl daemon-reload</w:t>
      </w:r>
    </w:p>
    <w:p>
      <w:pPr>
        <w:ind w:firstLine="360"/>
      </w:pPr>
      <w:r>
        <w:t>[root@xianchaonode1 ~]# systemctl enable nginx keepalived</w:t>
      </w:r>
    </w:p>
    <w:p>
      <w:pPr>
        <w:ind w:firstLine="360" w:firstLineChars="0"/>
      </w:pPr>
      <w:r>
        <w:t>[root@xianchaonode1 ~]# systemctl start nginx</w:t>
      </w:r>
    </w:p>
    <w:p>
      <w:pPr>
        <w:ind w:firstLine="360" w:firstLineChars="0"/>
      </w:pPr>
      <w:r>
        <w:t xml:space="preserve">[root@xianchaonode1 ~]# systemctl start </w:t>
      </w:r>
      <w:r>
        <w:rPr>
          <w:rFonts w:hint="eastAsia"/>
        </w:rPr>
        <w:t>keepalived</w:t>
      </w:r>
    </w:p>
    <w:p>
      <w:pPr>
        <w:ind w:firstLine="360" w:firstLineChars="0"/>
      </w:pPr>
    </w:p>
    <w:p>
      <w:pPr>
        <w:ind w:firstLine="360"/>
      </w:pPr>
      <w:r>
        <w:rPr>
          <w:rFonts w:hint="eastAsia"/>
        </w:rPr>
        <w:t>4、启动服务：</w:t>
      </w:r>
    </w:p>
    <w:p>
      <w:pPr>
        <w:ind w:firstLine="360"/>
      </w:pPr>
      <w:r>
        <w:t>[root@xianchaonode2 ~]# systemctl daemon-reload</w:t>
      </w:r>
    </w:p>
    <w:p>
      <w:pPr>
        <w:ind w:firstLine="360"/>
      </w:pPr>
      <w:r>
        <w:t>[root@xianchaonode2 ~]# systemctl enable nginx keepalived</w:t>
      </w:r>
    </w:p>
    <w:p>
      <w:pPr>
        <w:ind w:firstLine="360" w:firstLineChars="0"/>
      </w:pPr>
      <w:r>
        <w:t>[root@xianchaonode2 ~]# systemctl start nginx</w:t>
      </w:r>
    </w:p>
    <w:bookmarkEnd w:id="22"/>
    <w:p>
      <w:pPr>
        <w:ind w:firstLine="360" w:firstLineChars="0"/>
      </w:pPr>
      <w:r>
        <w:t xml:space="preserve">[root@xianchaonode2 ~]# systemctl start </w:t>
      </w:r>
      <w:r>
        <w:rPr>
          <w:rFonts w:hint="eastAsia"/>
        </w:rPr>
        <w:t>keepalived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5、测试vip是否绑定成功</w:t>
      </w:r>
    </w:p>
    <w:p>
      <w:pPr>
        <w:ind w:firstLine="360"/>
      </w:pPr>
      <w:r>
        <w:t>[root@xianchaonode1 ~]# ip addr</w:t>
      </w:r>
    </w:p>
    <w:p>
      <w:pPr>
        <w:ind w:firstLine="360"/>
      </w:pPr>
      <w:r>
        <w:t>1: lo: &lt;LOOPBACK,UP,LOWER_UP&gt; mtu 65536 qdisc noqueue state UNKNOWN group default qlen 1000</w:t>
      </w:r>
    </w:p>
    <w:p>
      <w:pPr>
        <w:ind w:firstLine="360"/>
      </w:pPr>
      <w:r>
        <w:t xml:space="preserve">    link/loopback 00:00:00:00:00:00 brd 00:00:00:00:00:00</w:t>
      </w:r>
    </w:p>
    <w:p>
      <w:pPr>
        <w:ind w:firstLine="360"/>
      </w:pPr>
      <w:r>
        <w:t xml:space="preserve">    inet 127.0.0.1/8 scope host lo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::1/128 scope host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>2: ens33: &lt;BROADCAST,MULTICAST,UP,LOWER_UP&gt; mtu 1500 qdisc pfifo_fast state UP group default qlen 1000</w:t>
      </w:r>
    </w:p>
    <w:p>
      <w:pPr>
        <w:ind w:firstLine="360"/>
      </w:pPr>
      <w:r>
        <w:t xml:space="preserve">    link/ether 00:0c:29:79:9e:36 brd ff:ff:ff:ff:ff:ff</w:t>
      </w:r>
    </w:p>
    <w:p>
      <w:pPr>
        <w:ind w:firstLine="360"/>
      </w:pPr>
      <w:r>
        <w:t xml:space="preserve">    inet 192.168.40.182/24 brd 192.168.40.255 scope global noprefixroute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 </w:t>
      </w:r>
      <w:r>
        <w:rPr>
          <w:color w:val="FF0000"/>
        </w:rPr>
        <w:t>192.168.40.199</w:t>
      </w:r>
      <w:r>
        <w:t>/24 scope global secondary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fe80::b6ef:8646:1cfc:3e0c/64 scope link noprefixroute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</w:p>
    <w:p>
      <w:pPr>
        <w:ind w:firstLine="360"/>
      </w:pPr>
      <w:r>
        <w:t>6</w:t>
      </w:r>
      <w:r>
        <w:rPr>
          <w:rFonts w:hint="eastAsia"/>
        </w:rPr>
        <w:t>、测试keepalived：</w:t>
      </w:r>
    </w:p>
    <w:p>
      <w:pPr>
        <w:ind w:firstLine="360"/>
      </w:pPr>
      <w:r>
        <w:rPr>
          <w:rFonts w:hint="eastAsia"/>
        </w:rPr>
        <w:t>停掉xianchaonode1上的keepalived。</w:t>
      </w:r>
      <w:r>
        <w:t>V</w:t>
      </w:r>
      <w:r>
        <w:rPr>
          <w:rFonts w:hint="eastAsia"/>
        </w:rPr>
        <w:t>ip会漂移到xianchaonode2</w:t>
      </w:r>
    </w:p>
    <w:p>
      <w:pPr>
        <w:ind w:firstLine="360"/>
      </w:pPr>
      <w:r>
        <w:t>[root@xianchaonode1 ~]# service  keepalived stop</w:t>
      </w:r>
    </w:p>
    <w:p>
      <w:pPr>
        <w:ind w:firstLine="360"/>
      </w:pPr>
      <w:r>
        <w:t>[root@xianchaonode2 ~]# ip addr</w:t>
      </w:r>
    </w:p>
    <w:p>
      <w:pPr>
        <w:ind w:firstLine="360"/>
      </w:pPr>
      <w:r>
        <w:t>1: lo: &lt;LOOPBACK,UP,LOWER_UP&gt; mtu 65536 qdisc noqueue state UNKNOWN group default qlen 1000</w:t>
      </w:r>
    </w:p>
    <w:p>
      <w:pPr>
        <w:ind w:firstLine="360"/>
      </w:pPr>
      <w:r>
        <w:t xml:space="preserve">    link/loopback 00:00:00:00:00:00 brd 00:00:00:00:00:00</w:t>
      </w:r>
    </w:p>
    <w:p>
      <w:pPr>
        <w:ind w:firstLine="360"/>
      </w:pPr>
      <w:r>
        <w:t xml:space="preserve">    inet 127.0.0.1/8 scope host lo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::1/128 scope host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>2: ens33: &lt;BROADCAST,MULTICAST,UP,LOWER_UP&gt; mtu 1500 qdisc pfifo_fast state UP group default qlen 1000</w:t>
      </w:r>
    </w:p>
    <w:p>
      <w:pPr>
        <w:ind w:firstLine="360"/>
      </w:pPr>
      <w:r>
        <w:t xml:space="preserve">    link/ether 00:0c:29:83:4d:9e brd ff:ff:ff:ff:ff:ff</w:t>
      </w:r>
    </w:p>
    <w:p>
      <w:pPr>
        <w:ind w:firstLine="360"/>
      </w:pPr>
      <w:r>
        <w:t xml:space="preserve">    inet 192.168.40.181/24 brd 192.168.40.255 scope global noprefixroute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 </w:t>
      </w:r>
      <w:r>
        <w:rPr>
          <w:color w:val="FF0000"/>
        </w:rPr>
        <w:t>192.168.40.199</w:t>
      </w:r>
      <w:r>
        <w:t>/24 scope global secondary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fe80::a5e0:c74e:d0f3:f5f2/64 scope link tentative noprefixroute dadfailed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fe80::b6ef:8646:1cfc:3e0c/64 scope link noprefixroute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fe80::91f:d383:3ce5:b3bf/64 scope link tentative noprefixroute dadfailed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启动xianchaonode1上的keepalived。</w:t>
      </w:r>
      <w:r>
        <w:t>V</w:t>
      </w:r>
      <w:r>
        <w:rPr>
          <w:rFonts w:hint="eastAsia"/>
        </w:rPr>
        <w:t>ip又会漂移到xianchaomaster1</w:t>
      </w:r>
    </w:p>
    <w:p>
      <w:pPr>
        <w:ind w:firstLine="360"/>
      </w:pPr>
      <w:r>
        <w:t>[root@xianchaonode1 ~]#  service  keepalived start</w:t>
      </w:r>
    </w:p>
    <w:p>
      <w:pPr>
        <w:ind w:firstLine="360"/>
      </w:pPr>
      <w:r>
        <w:t>[root@xianchaonode1 ~]# ip addr</w:t>
      </w:r>
    </w:p>
    <w:p>
      <w:pPr>
        <w:ind w:firstLine="360"/>
      </w:pPr>
      <w:r>
        <w:t>1: lo: &lt;LOOPBACK,UP,LOWER_UP&gt; mtu 65536 qdisc noqueue state UNKNOWN group default qlen 1000</w:t>
      </w:r>
    </w:p>
    <w:p>
      <w:pPr>
        <w:ind w:firstLine="360"/>
      </w:pPr>
      <w:r>
        <w:t xml:space="preserve">    link/loopback 00:00:00:00:00:00 brd 00:00:00:00:00:00</w:t>
      </w:r>
    </w:p>
    <w:p>
      <w:pPr>
        <w:ind w:firstLine="360"/>
      </w:pPr>
      <w:r>
        <w:t xml:space="preserve">    inet 127.0.0.1/8 scope host lo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::1/128 scope host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>2: ens33: &lt;BROADCAST,MULTICAST,UP,LOWER_UP&gt; mtu 1500 qdisc pfifo_fast state UP group default qlen 1000</w:t>
      </w:r>
    </w:p>
    <w:p>
      <w:pPr>
        <w:ind w:firstLine="360"/>
      </w:pPr>
      <w:r>
        <w:t xml:space="preserve">    link/ether 00:0c:29:79:9e:36 brd ff:ff:ff:ff:ff:ff</w:t>
      </w:r>
    </w:p>
    <w:p>
      <w:pPr>
        <w:ind w:firstLine="360"/>
      </w:pPr>
      <w:r>
        <w:t xml:space="preserve">    inet 192.168.40.182/24 brd 192.168.40.255 scope global noprefixroute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 </w:t>
      </w:r>
      <w:r>
        <w:rPr>
          <w:color w:val="FF0000"/>
        </w:rPr>
        <w:t>192.168.40.199</w:t>
      </w:r>
      <w:r>
        <w:t>/24 scope global secondary ens33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360"/>
      </w:pPr>
      <w:r>
        <w:t xml:space="preserve">    inet6 fe80::b6ef:8646:1cfc:3e0c/64 scope link noprefixroute </w:t>
      </w:r>
    </w:p>
    <w:p>
      <w:pPr>
        <w:ind w:firstLine="360"/>
      </w:pPr>
      <w:r>
        <w:t xml:space="preserve">       valid_lft forever preferred_lft forever</w:t>
      </w:r>
    </w:p>
    <w:p>
      <w:pPr>
        <w:ind w:firstLine="0" w:firstLineChars="0"/>
      </w:pPr>
    </w:p>
    <w:bookmarkEnd w:id="21"/>
    <w:p>
      <w:pPr>
        <w:pStyle w:val="4"/>
      </w:pPr>
      <w:bookmarkStart w:id="23" w:name="_Hlk96349393"/>
      <w:r>
        <w:t>10.3.2</w:t>
      </w:r>
      <w:r>
        <w:rPr>
          <w:rFonts w:hint="eastAsia"/>
        </w:rPr>
        <w:t xml:space="preserve"> </w:t>
      </w:r>
      <w:r>
        <w:t>测试Ingress HTTP代理k8s内部</w:t>
      </w:r>
      <w:bookmarkEnd w:id="23"/>
      <w:r>
        <w:rPr>
          <w:rFonts w:hint="eastAsia"/>
        </w:rPr>
        <w:t>pod</w:t>
      </w:r>
    </w:p>
    <w:p>
      <w:pPr>
        <w:ind w:firstLine="0" w:firstLineChars="0"/>
      </w:pPr>
    </w:p>
    <w:p>
      <w:pPr>
        <w:ind w:firstLine="360"/>
        <w:rPr>
          <w:rFonts w:hAnsi="微软雅黑" w:cs="宋体"/>
          <w:color w:val="FF0000"/>
          <w:kern w:val="0"/>
          <w:szCs w:val="18"/>
        </w:rPr>
      </w:pPr>
      <w:bookmarkStart w:id="24" w:name="_Hlk96349440"/>
      <w:r>
        <w:rPr>
          <w:rFonts w:hint="eastAsia" w:hAnsi="微软雅黑" w:cs="宋体"/>
          <w:color w:val="FF0000"/>
          <w:kern w:val="0"/>
          <w:szCs w:val="18"/>
        </w:rPr>
        <w:t>1.部署后端tomcat服务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[root@xianchaomaster1 ~]# cat ingress-demo.yaml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apiVersion: v1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kind: Service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metadata: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namespace: default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spec: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selector: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app: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release: canary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ports: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- name: http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targetPort: 8080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port: 8080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- name: ajp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targetPort: 8009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port: 8009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---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apiVersion: apps/v1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kind: Deployment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metadata: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name: tomcat-deploy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namespace: default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spec: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replicas: 2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selector: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matchLabels: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app: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release: canary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template: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metadata: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labels: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app: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release: canary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spec: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containers: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- name: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image: tomcat:8.5.34-jre8-alpine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</w:t>
      </w:r>
      <w:r>
        <w:rPr>
          <w:rFonts w:hint="eastAsia" w:hAnsi="微软雅黑" w:cs="宋体"/>
          <w:kern w:val="0"/>
          <w:szCs w:val="18"/>
        </w:rPr>
        <w:t>imagePull</w:t>
      </w:r>
      <w:r>
        <w:rPr>
          <w:rFonts w:hAnsi="微软雅黑" w:cs="宋体"/>
          <w:kern w:val="0"/>
          <w:szCs w:val="18"/>
        </w:rPr>
        <w:t xml:space="preserve">Policy: IfNotPresent 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ports: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- name: http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containerPort: 8080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name: ajp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containerPort: 8009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#更新资源清单yaml文件：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[root@xianchaomaster1 ~]# kubectl apply -f ingress-demo.yaml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service/tomcat created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deployment.apps/tomcat-deploy created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#查看pod是否部署成功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[root@xianchaomaster1 ~]# kubectl get pods -l app=tomcat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NAME                             READY   STATUS    RESTARTS   AGE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tomcat-deploy-66b67fcf7b-9h9qp   1/1     Running   0          32s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tomcat-deploy-66b67fcf7b-hxtkm   1/1     Running   0          32s</w:t>
      </w:r>
    </w:p>
    <w:bookmarkEnd w:id="24"/>
    <w:p>
      <w:pPr>
        <w:ind w:firstLine="360"/>
        <w:rPr>
          <w:rFonts w:hAnsi="微软雅黑" w:cs="宋体"/>
          <w:color w:val="FF0000"/>
          <w:kern w:val="0"/>
          <w:szCs w:val="18"/>
        </w:rPr>
      </w:pPr>
      <w:bookmarkStart w:id="25" w:name="_Hlk96349565"/>
      <w:r>
        <w:rPr>
          <w:rFonts w:hint="eastAsia" w:hAnsi="微软雅黑" w:cs="宋体"/>
          <w:color w:val="FF0000"/>
          <w:kern w:val="0"/>
          <w:szCs w:val="18"/>
        </w:rPr>
        <w:t>2、编写</w:t>
      </w:r>
      <w:r>
        <w:rPr>
          <w:rFonts w:hAnsi="微软雅黑" w:cs="宋体"/>
          <w:color w:val="FF0000"/>
          <w:kern w:val="0"/>
          <w:szCs w:val="18"/>
        </w:rPr>
        <w:t>ingress</w:t>
      </w:r>
      <w:r>
        <w:rPr>
          <w:rFonts w:hint="eastAsia" w:hAnsi="微软雅黑" w:cs="宋体"/>
          <w:color w:val="FF0000"/>
          <w:kern w:val="0"/>
          <w:szCs w:val="18"/>
        </w:rPr>
        <w:t>规则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#编写ingress的配置清单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[root@xianchaomaster1 ~]# cat ingress-myapp.yaml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apiVersion: networking.k8s.io/v1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kind: Ingress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metadata: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name: ingress-myapp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namespace: default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spec: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ingressClassName: nginx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rules: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- host: tomcat.lucky.com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http: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paths: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- backend: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service: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  name: tomcat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  port: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    number: 8080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path: /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pathType: Prefix</w:t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[root@xianchaomaster1t]# kubectl apply -f ingress-myapp.yaml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报错如下：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drawing>
          <wp:inline distT="0" distB="0" distL="0" distR="0">
            <wp:extent cx="5274310" cy="335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解决办法：</w:t>
      </w:r>
    </w:p>
    <w:p>
      <w:pPr>
        <w:ind w:firstLine="360"/>
      </w:pPr>
      <w:r>
        <w:t>[root@xianchaomaster1 ]# kubectl delete -A ValidatingWebhookConfiguration ingress-nginx-admission</w:t>
      </w:r>
    </w:p>
    <w:p>
      <w:pPr>
        <w:ind w:firstLine="360"/>
      </w:pPr>
    </w:p>
    <w:p>
      <w:pPr>
        <w:ind w:firstLine="360"/>
      </w:pPr>
      <w:r>
        <w:t>[root@xianchaomaster1 ]# kubectl apply -f ingress-myapp.yaml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</w:t>
      </w:r>
      <w:r>
        <w:rPr>
          <w:rFonts w:hAnsi="微软雅黑" w:cs="宋体"/>
          <w:kern w:val="0"/>
          <w:szCs w:val="18"/>
        </w:rPr>
        <w:t>查看ingress-myapp的详细信息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[root@xianchaomaster1 ~]# kubectl describe ingress ingress-myapp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Name:             ingress-myapp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Namespace:        default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Address:         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Default backend:  default-http-backend:80 (10.244.187.118:8080)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Rules: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Host              Path  Backends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----              ----  --------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tomcat.lucky.com  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                     tomcat:8080 (10.244.209.172:8080,10.244.209.173:8080)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Annotations:        kubernetes.io/ingress.class: nginx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Events: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Type    Reason  Age   From                      Message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----    ------  ----  ----                      -------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 xml:space="preserve">  Normal  CREATE  22s   nginx-ingress-controller  Ingress default/ingress-myapp</w:t>
      </w:r>
    </w:p>
    <w:p>
      <w:pPr>
        <w:ind w:firstLine="360"/>
        <w:rPr>
          <w:rFonts w:hAnsi="微软雅黑" w:cs="宋体"/>
          <w:kern w:val="0"/>
          <w:szCs w:val="18"/>
        </w:rPr>
      </w:pP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int="eastAsia" w:hAnsi="微软雅黑" w:cs="宋体"/>
          <w:kern w:val="0"/>
          <w:szCs w:val="18"/>
        </w:rPr>
        <w:t>#</w:t>
      </w:r>
      <w:r>
        <w:rPr>
          <w:rFonts w:hAnsi="微软雅黑" w:cs="宋体"/>
          <w:kern w:val="0"/>
          <w:szCs w:val="18"/>
        </w:rPr>
        <w:t>修改</w:t>
      </w:r>
      <w:r>
        <w:rPr>
          <w:rFonts w:hint="eastAsia" w:hAnsi="微软雅黑" w:cs="宋体"/>
          <w:kern w:val="0"/>
          <w:szCs w:val="18"/>
        </w:rPr>
        <w:t>电脑</w:t>
      </w:r>
      <w:r>
        <w:rPr>
          <w:rFonts w:hAnsi="微软雅黑" w:cs="宋体"/>
          <w:kern w:val="0"/>
          <w:szCs w:val="18"/>
        </w:rPr>
        <w:t>本地</w:t>
      </w:r>
      <w:r>
        <w:rPr>
          <w:rFonts w:hint="eastAsia" w:hAnsi="微软雅黑" w:cs="宋体"/>
          <w:kern w:val="0"/>
          <w:szCs w:val="18"/>
        </w:rPr>
        <w:t>的</w:t>
      </w:r>
      <w:r>
        <w:rPr>
          <w:rFonts w:hAnsi="微软雅黑" w:cs="宋体"/>
          <w:kern w:val="0"/>
          <w:szCs w:val="18"/>
        </w:rPr>
        <w:t>host文件，</w:t>
      </w:r>
      <w:r>
        <w:rPr>
          <w:rFonts w:hint="eastAsia" w:hAnsi="微软雅黑" w:cs="宋体"/>
          <w:kern w:val="0"/>
          <w:szCs w:val="18"/>
        </w:rPr>
        <w:t>增加如下一行，</w:t>
      </w:r>
      <w:r>
        <w:rPr>
          <w:rFonts w:hAnsi="微软雅黑" w:cs="宋体"/>
          <w:kern w:val="0"/>
          <w:szCs w:val="18"/>
        </w:rPr>
        <w:t>下面的ip是xianchaonode1节点ip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192.168.1.199  tomcat.lucky.com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 w:cs="宋体"/>
          <w:kern w:val="0"/>
          <w:szCs w:val="18"/>
        </w:rPr>
        <w:t>浏览器访问tomcat.lucky.com</w:t>
      </w:r>
      <w:r>
        <w:rPr>
          <w:rFonts w:hint="eastAsia" w:hAnsi="微软雅黑" w:cs="宋体"/>
          <w:kern w:val="0"/>
          <w:szCs w:val="18"/>
        </w:rPr>
        <w:t>，出现如下页面：</w:t>
      </w:r>
    </w:p>
    <w:p>
      <w:pPr>
        <w:ind w:firstLine="360"/>
        <w:rPr>
          <w:rFonts w:hAnsi="微软雅黑" w:cs="宋体"/>
          <w:kern w:val="0"/>
          <w:szCs w:val="18"/>
        </w:rPr>
      </w:pPr>
      <w:r>
        <w:rPr>
          <w:rFonts w:hAnsi="微软雅黑"/>
          <w:szCs w:val="18"/>
        </w:rPr>
        <w:drawing>
          <wp:inline distT="0" distB="0" distL="0" distR="0">
            <wp:extent cx="5274310" cy="3461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5"/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代理流程：</w:t>
      </w:r>
    </w:p>
    <w:p>
      <w:pPr>
        <w:ind w:firstLine="0" w:firstLineChars="0"/>
      </w:pPr>
      <w:r>
        <w:t>tomcat.lucky.com:30080-&gt;192.168.40.199:30080-&gt;192.168.40.181:80,192.168.40.182:80-&gt;svc: tomcat:8080-&gt;tomcat-deploy-</w:t>
      </w:r>
    </w:p>
    <w:p>
      <w:pPr>
        <w:ind w:firstLine="0" w:firstLineChars="0"/>
      </w:pPr>
    </w:p>
    <w:p>
      <w:pPr>
        <w:pStyle w:val="4"/>
        <w:ind w:firstLine="0" w:firstLineChars="0"/>
      </w:pPr>
      <w:r>
        <w:rPr>
          <w:rFonts w:hint="eastAsia"/>
        </w:rPr>
        <w:t>扩展：</w:t>
      </w:r>
      <w:r>
        <w:t>测试Ingress HTTP</w:t>
      </w:r>
      <w:r>
        <w:rPr>
          <w:rFonts w:hint="eastAsia"/>
        </w:rPr>
        <w:t>S</w:t>
      </w:r>
      <w:r>
        <w:t>代理k8s内部</w:t>
      </w:r>
      <w:r>
        <w:rPr>
          <w:rFonts w:hint="eastAsia"/>
        </w:rPr>
        <w:t>pod</w:t>
      </w:r>
    </w:p>
    <w:p>
      <w:pPr>
        <w:ind w:firstLine="360"/>
        <w:rPr>
          <w:rFonts w:hAnsi="微软雅黑"/>
        </w:rPr>
      </w:pPr>
      <w:bookmarkStart w:id="26" w:name="_Hlk88597005"/>
      <w:r>
        <w:rPr>
          <w:rFonts w:hint="eastAsia" w:hAnsi="微软雅黑"/>
        </w:rPr>
        <w:t>1、构建TLS站点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（1）准备证书，在</w:t>
      </w:r>
      <w:r>
        <w:rPr>
          <w:rFonts w:hint="eastAsia" w:hAnsi="微软雅黑" w:cs="宋体"/>
          <w:kern w:val="0"/>
        </w:rPr>
        <w:t>xianchaomaster1</w:t>
      </w:r>
      <w:r>
        <w:rPr>
          <w:rFonts w:hAnsi="微软雅黑" w:cs="宋体"/>
          <w:kern w:val="0"/>
        </w:rPr>
        <w:t>节点操作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[root@xianchaomaster1]# cd /root/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openssl genrsa -out tls.key 2048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openssl req -new -x509 -key tls.key -out tls.crt -subj /C=CN/ST=Beijing/L=Beijing/O=DevOps/CN=hanxianchao.lucky.com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（2）生成secret，在</w:t>
      </w:r>
      <w:r>
        <w:rPr>
          <w:rFonts w:hint="eastAsia" w:hAnsi="微软雅黑" w:cs="宋体"/>
          <w:kern w:val="0"/>
        </w:rPr>
        <w:t>xianchaomaster1</w:t>
      </w:r>
      <w:r>
        <w:rPr>
          <w:rFonts w:hAnsi="微软雅黑" w:cs="宋体"/>
          <w:kern w:val="0"/>
        </w:rPr>
        <w:t>节点操作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kubectl create secret tls tomcat-ingress-secret --cert=tls.crt --key=tls.key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（3）查看secret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kubectl get secret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显示如下：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tomcat-ingress-secret   kubernetes.io/tls                     2      56s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（4）查看tomcat-ingress-secret详细信息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kubectl describe secret tomcat-ingress-secret</w:t>
      </w:r>
    </w:p>
    <w:p>
      <w:pPr>
        <w:ind w:firstLine="360"/>
        <w:rPr>
          <w:rFonts w:hAnsi="微软雅黑" w:cs="宋体"/>
          <w:kern w:val="0"/>
        </w:rPr>
      </w:pPr>
      <w:r>
        <w:rPr>
          <w:rFonts w:hint="eastAsia" w:hAnsi="微软雅黑" w:cs="宋体"/>
          <w:kern w:val="0"/>
        </w:rPr>
        <w:t>显示如下：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Name:         tomcat-ingress-secret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Namespace:    default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Labels:       &lt;none&gt;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Annotations:  &lt;none&gt;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Type:  kubernetes.io/tls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Data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====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tls.crt:  1294 bytes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tls.key:  1679 bytes</w:t>
      </w:r>
    </w:p>
    <w:p>
      <w:pPr>
        <w:ind w:firstLine="360"/>
        <w:rPr>
          <w:rFonts w:hAnsi="微软雅黑"/>
        </w:rPr>
      </w:pPr>
      <w:r>
        <w:rPr>
          <w:rFonts w:hint="eastAsia" w:hAnsi="微软雅黑"/>
        </w:rPr>
        <w:t>2、</w:t>
      </w:r>
      <w:r>
        <w:rPr>
          <w:rFonts w:hAnsi="微软雅黑"/>
        </w:rPr>
        <w:t>创建</w:t>
      </w:r>
      <w:r>
        <w:rPr>
          <w:rFonts w:hint="eastAsia" w:hAnsi="微软雅黑"/>
        </w:rPr>
        <w:t>I</w:t>
      </w:r>
      <w:r>
        <w:rPr>
          <w:rFonts w:hAnsi="微软雅黑"/>
        </w:rPr>
        <w:t>ngress</w:t>
      </w:r>
    </w:p>
    <w:p>
      <w:pPr>
        <w:ind w:firstLine="360"/>
      </w:pPr>
      <w:bookmarkStart w:id="27" w:name="_Hlk72615558"/>
      <w:r>
        <w:t>I</w:t>
      </w:r>
      <w:r>
        <w:rPr>
          <w:rFonts w:hint="eastAsia"/>
        </w:rPr>
        <w:t>ngress规则可以参考官方：</w:t>
      </w:r>
    </w:p>
    <w:p>
      <w:pPr>
        <w:ind w:firstLine="360"/>
      </w:pPr>
      <w:r>
        <w:fldChar w:fldCharType="begin"/>
      </w:r>
      <w:r>
        <w:instrText xml:space="preserve"> HYPERLINK "https://kubernetes.io/zh/docs/concepts/services-networking/ingress/" </w:instrText>
      </w:r>
      <w:r>
        <w:fldChar w:fldCharType="separate"/>
      </w:r>
      <w:r>
        <w:rPr>
          <w:rStyle w:val="17"/>
        </w:rPr>
        <w:t>https://kubernetes.io/zh/docs/concepts/services-networking/ingress/</w:t>
      </w:r>
      <w:r>
        <w:rPr>
          <w:rStyle w:val="17"/>
        </w:rPr>
        <w:fldChar w:fldCharType="end"/>
      </w:r>
    </w:p>
    <w:bookmarkEnd w:id="27"/>
    <w:p>
      <w:pPr>
        <w:ind w:firstLine="360"/>
      </w:pPr>
    </w:p>
    <w:p>
      <w:pPr>
        <w:ind w:firstLine="360"/>
      </w:pPr>
      <w:r>
        <w:t>[root@xianchaomaster1 ]# kubectl explain ingress.spec.rules.http.paths.backend.service</w:t>
      </w:r>
    </w:p>
    <w:p>
      <w:pPr>
        <w:ind w:firstLine="360"/>
      </w:pPr>
    </w:p>
    <w:p>
      <w:pPr>
        <w:ind w:firstLine="360"/>
      </w:pPr>
      <w:r>
        <w:t>[root@xianchaomaster1 ~]# cat ingress-tomcat-tls.yaml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apiVersion: networking.k8s.io/v1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kind: Ingress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metadata: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name: ingress-tomcat-tls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namespace: default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spec:</w:t>
      </w:r>
    </w:p>
    <w:p>
      <w:pPr>
        <w:ind w:firstLine="360"/>
        <w:rPr>
          <w:rFonts w:hAnsi="微软雅黑" w:cs="宋体"/>
          <w:kern w:val="0"/>
        </w:rPr>
      </w:pPr>
      <w:r>
        <w:rPr>
          <w:rFonts w:hint="eastAsia" w:hAnsi="微软雅黑" w:cs="宋体"/>
          <w:kern w:val="0"/>
        </w:rPr>
        <w:t xml:space="preserve"> </w:t>
      </w:r>
      <w:r>
        <w:rPr>
          <w:rFonts w:hAnsi="微软雅黑" w:cs="宋体"/>
          <w:kern w:val="0"/>
        </w:rPr>
        <w:t xml:space="preserve"> </w:t>
      </w:r>
      <w:r>
        <w:rPr>
          <w:rFonts w:hAnsi="微软雅黑" w:cs="宋体"/>
          <w:kern w:val="0"/>
          <w:szCs w:val="18"/>
        </w:rPr>
        <w:t>ingressClassName: nginx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tls: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- hosts: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-  hanxianchao.lucky.com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secretName: tomcat-ingress-secret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rules: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- host: hanxianchao.lucky.com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http: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paths: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- path: /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pathType:  Prefix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backend: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 service: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   name: tomcat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   port: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 xml:space="preserve">            number: 8080</w:t>
      </w:r>
    </w:p>
    <w:p>
      <w:pPr>
        <w:ind w:firstLine="360"/>
        <w:rPr>
          <w:rFonts w:hAnsi="微软雅黑" w:cs="宋体"/>
          <w:kern w:val="0"/>
        </w:rPr>
      </w:pPr>
    </w:p>
    <w:p>
      <w:pPr>
        <w:ind w:firstLine="360"/>
        <w:rPr>
          <w:rFonts w:hAnsi="微软雅黑" w:cs="宋体"/>
          <w:kern w:val="0"/>
        </w:rPr>
      </w:pPr>
      <w:r>
        <w:rPr>
          <w:rFonts w:hint="eastAsia" w:hAnsi="微软雅黑" w:cs="宋体"/>
          <w:kern w:val="0"/>
        </w:rPr>
        <w:t>更新yaml文件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[root@xianchaomaster1]# kubectl delete -f ingress-myapp.yaml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[root@xianchaomaster1 ~]# kubectl apply -f ingress-tomcat-tls.yaml</w:t>
      </w:r>
    </w:p>
    <w:p>
      <w:pPr>
        <w:ind w:firstLine="360"/>
        <w:rPr>
          <w:rFonts w:hAnsi="微软雅黑" w:cs="宋体"/>
          <w:kern w:val="0"/>
        </w:rPr>
      </w:pPr>
    </w:p>
    <w:p>
      <w:pPr>
        <w:ind w:firstLine="360"/>
        <w:rPr>
          <w:rFonts w:hAnsi="微软雅黑" w:cs="宋体"/>
          <w:kern w:val="0"/>
        </w:rPr>
      </w:pPr>
      <w:r>
        <w:rPr>
          <w:rFonts w:hint="eastAsia" w:hAnsi="微软雅黑" w:cs="宋体"/>
          <w:kern w:val="0"/>
        </w:rPr>
        <w:t>修改电脑的hosts文件：</w:t>
      </w:r>
    </w:p>
    <w:p>
      <w:pPr>
        <w:ind w:firstLine="360"/>
        <w:rPr>
          <w:rFonts w:hint="eastAsia" w:hAnsi="微软雅黑" w:cs="宋体"/>
          <w:kern w:val="0"/>
        </w:rPr>
      </w:pPr>
      <w:r>
        <w:rPr>
          <w:rFonts w:hint="eastAsia" w:hAnsi="微软雅黑" w:cs="宋体"/>
          <w:kern w:val="0"/>
        </w:rPr>
        <w:t>打开</w:t>
      </w:r>
      <w:r>
        <w:rPr>
          <w:rFonts w:hAnsi="微软雅黑" w:cs="宋体"/>
          <w:kern w:val="0"/>
        </w:rPr>
        <w:t>C:\Windows\System32\drivers\etc</w:t>
      </w:r>
      <w:r>
        <w:rPr>
          <w:rFonts w:hint="eastAsia" w:hAnsi="微软雅黑" w:cs="宋体"/>
          <w:kern w:val="0"/>
        </w:rPr>
        <w:t>目录，找到hosts文件，如下：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192.168.40.199 tomcat.lucky.com</w:t>
      </w:r>
    </w:p>
    <w:p>
      <w:pPr>
        <w:ind w:firstLine="360"/>
        <w:rPr>
          <w:rFonts w:hint="eastAsia" w:hAnsi="微软雅黑" w:cs="宋体"/>
          <w:kern w:val="0"/>
        </w:rPr>
      </w:pPr>
      <w:r>
        <w:rPr>
          <w:rFonts w:hAnsi="微软雅黑" w:cs="宋体"/>
          <w:kern w:val="0"/>
        </w:rPr>
        <w:t>192.168.40.199 hanxianchao.lucky.com</w:t>
      </w:r>
    </w:p>
    <w:p>
      <w:pPr>
        <w:ind w:firstLine="360"/>
        <w:rPr>
          <w:rFonts w:hAnsi="微软雅黑" w:cs="宋体"/>
          <w:kern w:val="0"/>
        </w:rPr>
      </w:pPr>
      <w:r>
        <w:rPr>
          <w:rFonts w:hAnsi="微软雅黑" w:cs="宋体"/>
          <w:kern w:val="0"/>
        </w:rPr>
        <w:t>浏览器访问https://</w:t>
      </w:r>
      <w:r>
        <w:rPr>
          <w:rFonts w:hint="eastAsia" w:hAnsi="微软雅黑" w:cs="宋体"/>
          <w:kern w:val="0"/>
        </w:rPr>
        <w:t>hanxianchao</w:t>
      </w:r>
      <w:r>
        <w:rPr>
          <w:rFonts w:hAnsi="微软雅黑" w:cs="宋体"/>
          <w:kern w:val="0"/>
        </w:rPr>
        <w:t>.lucky.com:30080</w:t>
      </w:r>
    </w:p>
    <w:p>
      <w:pPr>
        <w:ind w:firstLine="360"/>
        <w:rPr>
          <w:rFonts w:hAnsi="微软雅黑" w:cs="宋体"/>
          <w:kern w:val="0"/>
        </w:rPr>
      </w:pPr>
      <w:r>
        <w:drawing>
          <wp:inline distT="0" distB="0" distL="0" distR="0">
            <wp:extent cx="3670300" cy="2451100"/>
            <wp:effectExtent l="0" t="0" r="6350" b="6350"/>
            <wp:docPr id="32107" name="图片 3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" name="图片 321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606" cy="2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微软雅黑"/>
        </w:rPr>
        <w:drawing>
          <wp:inline distT="0" distB="0" distL="0" distR="0">
            <wp:extent cx="3946525" cy="2778125"/>
            <wp:effectExtent l="0" t="0" r="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9"/>
                    <a:srcRect t="4749"/>
                    <a:stretch>
                      <a:fillRect/>
                    </a:stretch>
                  </pic:blipFill>
                  <pic:spPr>
                    <a:xfrm>
                      <a:off x="0" y="0"/>
                      <a:ext cx="3949236" cy="2780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微软雅黑" w:cs="宋体"/>
          <w:kern w:val="0"/>
        </w:rPr>
        <w:t xml:space="preserve"> </w:t>
      </w:r>
    </w:p>
    <w:p>
      <w:pPr>
        <w:ind w:firstLine="0" w:firstLineChars="0"/>
        <w:rPr>
          <w:rFonts w:hAnsi="微软雅黑" w:cs="宋体"/>
          <w:kern w:val="0"/>
        </w:rPr>
      </w:pPr>
    </w:p>
    <w:bookmarkEnd w:id="26"/>
    <w:p>
      <w:pPr>
        <w:ind w:firstLine="0" w:firstLineChars="0"/>
      </w:pPr>
    </w:p>
    <w:p>
      <w:pPr>
        <w:pStyle w:val="4"/>
        <w:ind w:firstLine="0" w:firstLineChars="0"/>
      </w:pPr>
      <w:r>
        <w:t>10.3.3</w:t>
      </w:r>
      <w:r>
        <w:rPr>
          <w:rFonts w:hint="eastAsia"/>
        </w:rPr>
        <w:t xml:space="preserve"> 同一个k</w:t>
      </w:r>
      <w:r>
        <w:t>8s</w:t>
      </w:r>
      <w:r>
        <w:rPr>
          <w:rFonts w:hint="eastAsia"/>
        </w:rPr>
        <w:t>搭建多套Ingress</w:t>
      </w:r>
      <w:r>
        <w:t>-</w:t>
      </w:r>
      <w:r>
        <w:rPr>
          <w:rFonts w:hint="eastAsia"/>
        </w:rPr>
        <w:t>controller</w:t>
      </w:r>
    </w:p>
    <w:p>
      <w:pPr>
        <w:ind w:firstLine="360"/>
      </w:pPr>
    </w:p>
    <w:p>
      <w:pPr>
        <w:ind w:firstLine="360"/>
        <w:rPr>
          <w:rStyle w:val="39"/>
        </w:rPr>
      </w:pPr>
      <w:r>
        <w:rPr>
          <w:rStyle w:val="38"/>
        </w:rPr>
        <w:t>ingress</w:t>
      </w:r>
      <w:r>
        <w:rPr>
          <w:rStyle w:val="39"/>
        </w:rPr>
        <w:t>可以简单理解为</w:t>
      </w:r>
      <w:r>
        <w:rPr>
          <w:rStyle w:val="38"/>
        </w:rPr>
        <w:t>service</w:t>
      </w:r>
      <w:r>
        <w:rPr>
          <w:rStyle w:val="39"/>
        </w:rPr>
        <w:t>的</w:t>
      </w:r>
      <w:r>
        <w:rPr>
          <w:rStyle w:val="38"/>
        </w:rPr>
        <w:t>service</w:t>
      </w:r>
      <w:r>
        <w:rPr>
          <w:rStyle w:val="39"/>
        </w:rPr>
        <w:t>，他通过独立的</w:t>
      </w:r>
      <w:r>
        <w:rPr>
          <w:rStyle w:val="38"/>
        </w:rPr>
        <w:t>ingress</w:t>
      </w:r>
      <w:r>
        <w:rPr>
          <w:rStyle w:val="39"/>
        </w:rPr>
        <w:t>对象来制定请求转发的规则，把请求路由到一个或多个</w:t>
      </w:r>
      <w:r>
        <w:rPr>
          <w:rStyle w:val="38"/>
        </w:rPr>
        <w:t>service</w:t>
      </w:r>
      <w:r>
        <w:rPr>
          <w:rStyle w:val="39"/>
        </w:rPr>
        <w:t>中。这样就把服务与请求规则解耦了，可以从业务维度统一考虑业务的暴露，而不用为每个</w:t>
      </w:r>
      <w:r>
        <w:rPr>
          <w:rStyle w:val="38"/>
        </w:rPr>
        <w:t>service</w:t>
      </w:r>
      <w:r>
        <w:rPr>
          <w:rStyle w:val="39"/>
        </w:rPr>
        <w:t>单独考虑。</w:t>
      </w:r>
    </w:p>
    <w:p>
      <w:pPr>
        <w:ind w:firstLine="360"/>
        <w:rPr>
          <w:rStyle w:val="39"/>
        </w:rPr>
      </w:pPr>
    </w:p>
    <w:p>
      <w:pPr>
        <w:ind w:firstLine="360"/>
        <w:rPr>
          <w:rStyle w:val="39"/>
        </w:rPr>
      </w:pPr>
      <w:r>
        <w:rPr>
          <w:rStyle w:val="39"/>
        </w:rPr>
        <w:t>在同一个</w:t>
      </w:r>
      <w:r>
        <w:rPr>
          <w:rStyle w:val="38"/>
        </w:rPr>
        <w:t>k8s</w:t>
      </w:r>
      <w:r>
        <w:rPr>
          <w:rStyle w:val="39"/>
        </w:rPr>
        <w:t>集群里，部署两个</w:t>
      </w:r>
      <w:r>
        <w:rPr>
          <w:rStyle w:val="38"/>
        </w:rPr>
        <w:t>ingress nginx</w:t>
      </w:r>
      <w:r>
        <w:rPr>
          <w:rStyle w:val="39"/>
        </w:rPr>
        <w:t>。一个</w:t>
      </w:r>
      <w:r>
        <w:rPr>
          <w:rStyle w:val="38"/>
        </w:rPr>
        <w:t>deploy</w:t>
      </w:r>
      <w:r>
        <w:rPr>
          <w:rStyle w:val="39"/>
        </w:rPr>
        <w:t>部署给A的</w:t>
      </w:r>
      <w:r>
        <w:rPr>
          <w:rStyle w:val="38"/>
        </w:rPr>
        <w:t>API</w:t>
      </w:r>
      <w:r>
        <w:rPr>
          <w:rStyle w:val="39"/>
        </w:rPr>
        <w:t>网关项目用。另一个</w:t>
      </w:r>
      <w:r>
        <w:rPr>
          <w:rStyle w:val="38"/>
        </w:rPr>
        <w:t>daemonset</w:t>
      </w:r>
      <w:r>
        <w:rPr>
          <w:rStyle w:val="39"/>
        </w:rPr>
        <w:t>部署给其它项目作域名访问用。这两个项目的更新频率和用法不一致，暂时不用合成一个。</w:t>
      </w:r>
    </w:p>
    <w:p>
      <w:pPr>
        <w:ind w:firstLine="360"/>
      </w:pPr>
    </w:p>
    <w:p>
      <w:pPr>
        <w:ind w:firstLineChars="111"/>
      </w:pPr>
      <w:r>
        <w:rPr>
          <w:rFonts w:hint="eastAsia"/>
        </w:rPr>
        <w:t>为了满足多租户场景，需要在k</w:t>
      </w:r>
      <w:r>
        <w:t>8s</w:t>
      </w:r>
      <w:r>
        <w:rPr>
          <w:rFonts w:hint="eastAsia"/>
        </w:rPr>
        <w:t>集群部署多个ingress</w:t>
      </w:r>
      <w:r>
        <w:t>-</w:t>
      </w:r>
      <w:r>
        <w:rPr>
          <w:rFonts w:hint="eastAsia"/>
        </w:rPr>
        <w:t>controller，给不同用户不同环境使用。</w:t>
      </w:r>
    </w:p>
    <w:p>
      <w:pPr>
        <w:ind w:firstLineChars="111"/>
      </w:pPr>
    </w:p>
    <w:p>
      <w:pPr>
        <w:ind w:left="1080" w:hanging="1081" w:hangingChars="600"/>
        <w:rPr>
          <w:rStyle w:val="39"/>
        </w:rPr>
      </w:pPr>
      <w:r>
        <w:rPr>
          <w:rStyle w:val="39"/>
        </w:rPr>
        <w:t>主要参数设置：</w:t>
      </w:r>
      <w:r>
        <w:rPr>
          <w:rStyle w:val="39"/>
        </w:rPr>
        <w:br w:type="textWrapping"/>
      </w:r>
      <w:r>
        <w:rPr>
          <w:rStyle w:val="39"/>
        </w:rPr>
        <w:t>containers:</w:t>
      </w:r>
    </w:p>
    <w:p>
      <w:pPr>
        <w:ind w:firstLine="360"/>
        <w:rPr>
          <w:rStyle w:val="39"/>
        </w:rPr>
      </w:pPr>
      <w:r>
        <w:rPr>
          <w:rStyle w:val="39"/>
        </w:rPr>
        <w:t xml:space="preserve">        - name: nginx-ingress-controller</w:t>
      </w:r>
    </w:p>
    <w:p>
      <w:pPr>
        <w:ind w:firstLine="360"/>
        <w:rPr>
          <w:rStyle w:val="39"/>
        </w:rPr>
      </w:pPr>
      <w:r>
        <w:rPr>
          <w:rStyle w:val="39"/>
        </w:rPr>
        <w:t xml:space="preserve">          image: registry.cn-hangzhou.aliyuncs.com/google_containers/nginx-ingress-controller:v1.1.0</w:t>
      </w:r>
    </w:p>
    <w:p>
      <w:pPr>
        <w:ind w:firstLine="360"/>
        <w:rPr>
          <w:rStyle w:val="39"/>
        </w:rPr>
      </w:pPr>
      <w:r>
        <w:rPr>
          <w:rStyle w:val="39"/>
        </w:rPr>
        <w:t xml:space="preserve">          args:</w:t>
      </w:r>
    </w:p>
    <w:p>
      <w:pPr>
        <w:ind w:firstLine="360"/>
        <w:rPr>
          <w:rStyle w:val="39"/>
        </w:rPr>
      </w:pPr>
      <w:r>
        <w:rPr>
          <w:rStyle w:val="39"/>
        </w:rPr>
        <w:t xml:space="preserve">            - /nginx-ingress-controller</w:t>
      </w:r>
    </w:p>
    <w:p>
      <w:pPr>
        <w:ind w:firstLine="360"/>
        <w:rPr>
          <w:rStyle w:val="39"/>
          <w:color w:val="FF0000"/>
        </w:rPr>
      </w:pPr>
      <w:r>
        <w:rPr>
          <w:rStyle w:val="39"/>
        </w:rPr>
        <w:t xml:space="preserve">            </w:t>
      </w:r>
      <w:r>
        <w:rPr>
          <w:rStyle w:val="39"/>
          <w:color w:val="FF0000"/>
        </w:rPr>
        <w:t>- --ingress-class=ngx-ds</w:t>
      </w:r>
    </w:p>
    <w:p>
      <w:pPr>
        <w:ind w:firstLine="360"/>
        <w:rPr>
          <w:rStyle w:val="39"/>
          <w:color w:val="FF0000"/>
        </w:rPr>
      </w:pPr>
    </w:p>
    <w:p>
      <w:pPr>
        <w:ind w:firstLine="360"/>
        <w:rPr>
          <w:rStyle w:val="39"/>
        </w:rPr>
      </w:pPr>
      <w:r>
        <w:rPr>
          <w:rStyle w:val="39"/>
          <w:rFonts w:hint="eastAsia"/>
          <w:color w:val="FF0000"/>
        </w:rPr>
        <w:t>注意：</w:t>
      </w:r>
      <w:r>
        <w:rPr>
          <w:rStyle w:val="39"/>
          <w:color w:val="FF0000"/>
        </w:rPr>
        <w:t>--ingress-class</w:t>
      </w:r>
      <w:r>
        <w:t>设置该Ingress Controller可监听的目标Ingress Class标识；注意：同一个集群中不同套Ingress Controller监听的Ingress Class标识必须唯一，且不能设置为</w:t>
      </w:r>
      <w:r>
        <w:rPr>
          <w:rStyle w:val="18"/>
        </w:rPr>
        <w:t>nginx</w:t>
      </w:r>
      <w:r>
        <w:t>关键字（其是集群默认Ingress Controller的监听标识）；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创建Ingress规则：</w:t>
      </w:r>
    </w:p>
    <w:p>
      <w:pPr>
        <w:ind w:firstLineChars="111"/>
      </w:pPr>
      <w:r>
        <w:t>apiVersion: networking.k8s.io/v1</w:t>
      </w:r>
    </w:p>
    <w:p>
      <w:pPr>
        <w:ind w:firstLineChars="111"/>
      </w:pPr>
      <w:r>
        <w:t>kind: Ingress</w:t>
      </w:r>
    </w:p>
    <w:p>
      <w:pPr>
        <w:ind w:firstLineChars="111"/>
      </w:pPr>
      <w:r>
        <w:t>metadata:</w:t>
      </w:r>
    </w:p>
    <w:p>
      <w:pPr>
        <w:ind w:firstLineChars="111"/>
      </w:pPr>
      <w:r>
        <w:t xml:space="preserve">  name: ingress-myapp</w:t>
      </w:r>
    </w:p>
    <w:p>
      <w:pPr>
        <w:ind w:firstLineChars="111"/>
      </w:pPr>
      <w:r>
        <w:t xml:space="preserve">  namespace: default</w:t>
      </w:r>
    </w:p>
    <w:p>
      <w:pPr>
        <w:ind w:firstLineChars="111"/>
      </w:pPr>
      <w:r>
        <w:t>spec:</w:t>
      </w:r>
    </w:p>
    <w:p>
      <w:pPr>
        <w:ind w:firstLineChars="111"/>
      </w:pPr>
      <w:r>
        <w:rPr>
          <w:rFonts w:hint="eastAsia"/>
        </w:rPr>
        <w:t xml:space="preserve"> </w:t>
      </w:r>
      <w:r>
        <w:t xml:space="preserve"> ingressClassName: nginx</w:t>
      </w:r>
    </w:p>
    <w:p>
      <w:pPr>
        <w:ind w:firstLineChars="111"/>
      </w:pPr>
      <w:r>
        <w:t xml:space="preserve">  rules:</w:t>
      </w:r>
    </w:p>
    <w:p>
      <w:pPr>
        <w:ind w:firstLineChars="111"/>
      </w:pPr>
      <w:r>
        <w:t xml:space="preserve">  - host: tomcat.lucky.com</w:t>
      </w:r>
    </w:p>
    <w:p>
      <w:pPr>
        <w:ind w:firstLineChars="111"/>
      </w:pPr>
      <w:r>
        <w:t xml:space="preserve">    http:</w:t>
      </w:r>
    </w:p>
    <w:p>
      <w:pPr>
        <w:ind w:firstLineChars="111"/>
      </w:pPr>
      <w:r>
        <w:t xml:space="preserve">      paths:</w:t>
      </w:r>
    </w:p>
    <w:p>
      <w:pPr>
        <w:ind w:firstLineChars="111"/>
      </w:pPr>
      <w:r>
        <w:t xml:space="preserve">      - path: /</w:t>
      </w:r>
    </w:p>
    <w:p>
      <w:pPr>
        <w:ind w:firstLineChars="111"/>
      </w:pPr>
      <w:r>
        <w:t xml:space="preserve">        pathType:  Prefix</w:t>
      </w:r>
    </w:p>
    <w:p>
      <w:pPr>
        <w:ind w:firstLineChars="111"/>
      </w:pPr>
      <w:r>
        <w:t xml:space="preserve">        backend:</w:t>
      </w:r>
    </w:p>
    <w:p>
      <w:pPr>
        <w:ind w:firstLineChars="111"/>
      </w:pPr>
      <w:r>
        <w:t xml:space="preserve">         service:</w:t>
      </w:r>
    </w:p>
    <w:p>
      <w:pPr>
        <w:ind w:firstLineChars="111"/>
      </w:pPr>
      <w:r>
        <w:t xml:space="preserve">           name: tomcat</w:t>
      </w:r>
    </w:p>
    <w:p>
      <w:pPr>
        <w:ind w:firstLineChars="111"/>
      </w:pPr>
      <w:r>
        <w:t xml:space="preserve">           port:</w:t>
      </w:r>
    </w:p>
    <w:p>
      <w:pPr>
        <w:ind w:firstLineChars="111"/>
      </w:pPr>
      <w:r>
        <w:t xml:space="preserve">            number: 8080</w:t>
      </w:r>
    </w:p>
    <w:p>
      <w:pPr>
        <w:ind w:firstLineChars="111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0"/>
      </w:pPr>
      <w:r>
        <w:t xml:space="preserve">ingressClassName: nginx-ds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0"/>
      </w:pPr>
      <w:r>
        <w:t># 注意：这里要设置为</w:t>
      </w:r>
      <w:r>
        <w:rPr>
          <w:rFonts w:hint="eastAsia"/>
        </w:rPr>
        <w:t>你</w:t>
      </w:r>
      <w:r>
        <w:t>前面配置的`controller.ingressClass`唯一标识</w:t>
      </w:r>
    </w:p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360"/>
      </w:pPr>
      <w:r>
        <w:separator/>
      </w:r>
    </w:p>
  </w:endnote>
  <w:endnote w:type="continuationSeparator" w:id="1">
    <w:p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360"/>
      </w:pPr>
      <w:r>
        <w:separator/>
      </w:r>
    </w:p>
  </w:footnote>
  <w:footnote w:type="continuationSeparator" w:id="1">
    <w:p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N2I2NjZmNDM3YjY5ODdiYzJkYWI4MGI0NjBjMWMifQ=="/>
  </w:docVars>
  <w:rsids>
    <w:rsidRoot w:val="00674E2B"/>
    <w:rsid w:val="0000072F"/>
    <w:rsid w:val="00001FE1"/>
    <w:rsid w:val="0000320C"/>
    <w:rsid w:val="00005A42"/>
    <w:rsid w:val="00006AD8"/>
    <w:rsid w:val="000073E0"/>
    <w:rsid w:val="00010217"/>
    <w:rsid w:val="00010BB8"/>
    <w:rsid w:val="00011186"/>
    <w:rsid w:val="00011563"/>
    <w:rsid w:val="000135B2"/>
    <w:rsid w:val="00015D2A"/>
    <w:rsid w:val="000165D8"/>
    <w:rsid w:val="00016D6B"/>
    <w:rsid w:val="00017C54"/>
    <w:rsid w:val="00020283"/>
    <w:rsid w:val="000203A8"/>
    <w:rsid w:val="00020AAD"/>
    <w:rsid w:val="00021482"/>
    <w:rsid w:val="00021625"/>
    <w:rsid w:val="00022C2A"/>
    <w:rsid w:val="0002483B"/>
    <w:rsid w:val="00024886"/>
    <w:rsid w:val="00025771"/>
    <w:rsid w:val="00025840"/>
    <w:rsid w:val="00026015"/>
    <w:rsid w:val="0002793F"/>
    <w:rsid w:val="000304B9"/>
    <w:rsid w:val="00030636"/>
    <w:rsid w:val="00031B27"/>
    <w:rsid w:val="00032276"/>
    <w:rsid w:val="00032A15"/>
    <w:rsid w:val="00033201"/>
    <w:rsid w:val="000332B2"/>
    <w:rsid w:val="00033FB2"/>
    <w:rsid w:val="00033FD0"/>
    <w:rsid w:val="000352F0"/>
    <w:rsid w:val="00035813"/>
    <w:rsid w:val="000358BD"/>
    <w:rsid w:val="00035C80"/>
    <w:rsid w:val="00036AAA"/>
    <w:rsid w:val="00037F81"/>
    <w:rsid w:val="00042AD1"/>
    <w:rsid w:val="00042EBF"/>
    <w:rsid w:val="00043050"/>
    <w:rsid w:val="000447A9"/>
    <w:rsid w:val="00045906"/>
    <w:rsid w:val="000459A9"/>
    <w:rsid w:val="00046370"/>
    <w:rsid w:val="00047CEA"/>
    <w:rsid w:val="00050021"/>
    <w:rsid w:val="00050B90"/>
    <w:rsid w:val="00050D61"/>
    <w:rsid w:val="00050DF4"/>
    <w:rsid w:val="00051DDA"/>
    <w:rsid w:val="000524C3"/>
    <w:rsid w:val="000527A9"/>
    <w:rsid w:val="00052A33"/>
    <w:rsid w:val="00053097"/>
    <w:rsid w:val="00053EBE"/>
    <w:rsid w:val="00053F12"/>
    <w:rsid w:val="000542CF"/>
    <w:rsid w:val="000549AE"/>
    <w:rsid w:val="00055E3E"/>
    <w:rsid w:val="0005708D"/>
    <w:rsid w:val="00060E98"/>
    <w:rsid w:val="00061204"/>
    <w:rsid w:val="00062612"/>
    <w:rsid w:val="00062D33"/>
    <w:rsid w:val="00062DA8"/>
    <w:rsid w:val="0006496E"/>
    <w:rsid w:val="00065B4E"/>
    <w:rsid w:val="00066875"/>
    <w:rsid w:val="00067DFB"/>
    <w:rsid w:val="000700A5"/>
    <w:rsid w:val="00070F3A"/>
    <w:rsid w:val="000723ED"/>
    <w:rsid w:val="000724FC"/>
    <w:rsid w:val="00073523"/>
    <w:rsid w:val="00075EC5"/>
    <w:rsid w:val="000769C1"/>
    <w:rsid w:val="000801D1"/>
    <w:rsid w:val="00080740"/>
    <w:rsid w:val="00080BE4"/>
    <w:rsid w:val="00081795"/>
    <w:rsid w:val="00082F4E"/>
    <w:rsid w:val="0008364E"/>
    <w:rsid w:val="00083AE9"/>
    <w:rsid w:val="00083D6B"/>
    <w:rsid w:val="000847D3"/>
    <w:rsid w:val="000847D8"/>
    <w:rsid w:val="00085589"/>
    <w:rsid w:val="00087703"/>
    <w:rsid w:val="00090353"/>
    <w:rsid w:val="000915F5"/>
    <w:rsid w:val="00091DF1"/>
    <w:rsid w:val="00092091"/>
    <w:rsid w:val="0009214E"/>
    <w:rsid w:val="000921E3"/>
    <w:rsid w:val="000929A4"/>
    <w:rsid w:val="00092C03"/>
    <w:rsid w:val="00094BF8"/>
    <w:rsid w:val="0009531B"/>
    <w:rsid w:val="000954DD"/>
    <w:rsid w:val="00095DEA"/>
    <w:rsid w:val="000960C3"/>
    <w:rsid w:val="0009772F"/>
    <w:rsid w:val="000A0772"/>
    <w:rsid w:val="000A08BF"/>
    <w:rsid w:val="000A0C6E"/>
    <w:rsid w:val="000A16C0"/>
    <w:rsid w:val="000A1A02"/>
    <w:rsid w:val="000A328C"/>
    <w:rsid w:val="000A373B"/>
    <w:rsid w:val="000A5A31"/>
    <w:rsid w:val="000A6A0B"/>
    <w:rsid w:val="000A6B36"/>
    <w:rsid w:val="000B3392"/>
    <w:rsid w:val="000B3B1F"/>
    <w:rsid w:val="000B4CC9"/>
    <w:rsid w:val="000B54F8"/>
    <w:rsid w:val="000B61CE"/>
    <w:rsid w:val="000B6941"/>
    <w:rsid w:val="000B7B11"/>
    <w:rsid w:val="000B7B45"/>
    <w:rsid w:val="000C01F2"/>
    <w:rsid w:val="000C117A"/>
    <w:rsid w:val="000C27F8"/>
    <w:rsid w:val="000C2E94"/>
    <w:rsid w:val="000C3348"/>
    <w:rsid w:val="000C33A4"/>
    <w:rsid w:val="000C5CDD"/>
    <w:rsid w:val="000C64A4"/>
    <w:rsid w:val="000C6816"/>
    <w:rsid w:val="000C756A"/>
    <w:rsid w:val="000C7902"/>
    <w:rsid w:val="000D01B4"/>
    <w:rsid w:val="000D1B57"/>
    <w:rsid w:val="000D2463"/>
    <w:rsid w:val="000D283B"/>
    <w:rsid w:val="000D2F5D"/>
    <w:rsid w:val="000D2F64"/>
    <w:rsid w:val="000D3EC2"/>
    <w:rsid w:val="000D42BB"/>
    <w:rsid w:val="000D48E8"/>
    <w:rsid w:val="000D4BD9"/>
    <w:rsid w:val="000D6BC8"/>
    <w:rsid w:val="000E2E3E"/>
    <w:rsid w:val="000E35E1"/>
    <w:rsid w:val="000E3DB1"/>
    <w:rsid w:val="000E4409"/>
    <w:rsid w:val="000E468F"/>
    <w:rsid w:val="000E6FE9"/>
    <w:rsid w:val="000E7BB5"/>
    <w:rsid w:val="000E7DC0"/>
    <w:rsid w:val="000E7E6E"/>
    <w:rsid w:val="000F1079"/>
    <w:rsid w:val="000F1B44"/>
    <w:rsid w:val="000F33CC"/>
    <w:rsid w:val="000F49F5"/>
    <w:rsid w:val="000F5DFA"/>
    <w:rsid w:val="000F7B9C"/>
    <w:rsid w:val="00101118"/>
    <w:rsid w:val="00101531"/>
    <w:rsid w:val="00101769"/>
    <w:rsid w:val="00103281"/>
    <w:rsid w:val="001036F2"/>
    <w:rsid w:val="00105015"/>
    <w:rsid w:val="001057E7"/>
    <w:rsid w:val="00105B95"/>
    <w:rsid w:val="00106B2E"/>
    <w:rsid w:val="00106BBB"/>
    <w:rsid w:val="00110EB4"/>
    <w:rsid w:val="00111131"/>
    <w:rsid w:val="001119C5"/>
    <w:rsid w:val="00112739"/>
    <w:rsid w:val="00112748"/>
    <w:rsid w:val="00113070"/>
    <w:rsid w:val="001130E3"/>
    <w:rsid w:val="00114A42"/>
    <w:rsid w:val="00114DC6"/>
    <w:rsid w:val="00115FC7"/>
    <w:rsid w:val="00116010"/>
    <w:rsid w:val="00117C77"/>
    <w:rsid w:val="00121124"/>
    <w:rsid w:val="001212E6"/>
    <w:rsid w:val="00121307"/>
    <w:rsid w:val="00122223"/>
    <w:rsid w:val="00123108"/>
    <w:rsid w:val="00123885"/>
    <w:rsid w:val="00123C17"/>
    <w:rsid w:val="0012570A"/>
    <w:rsid w:val="00126DA4"/>
    <w:rsid w:val="00137185"/>
    <w:rsid w:val="001376F3"/>
    <w:rsid w:val="00137CC0"/>
    <w:rsid w:val="00137DE6"/>
    <w:rsid w:val="00140827"/>
    <w:rsid w:val="00140FEF"/>
    <w:rsid w:val="00142CA8"/>
    <w:rsid w:val="00143382"/>
    <w:rsid w:val="001434EC"/>
    <w:rsid w:val="00143707"/>
    <w:rsid w:val="001454B2"/>
    <w:rsid w:val="00145B23"/>
    <w:rsid w:val="00145DBD"/>
    <w:rsid w:val="00145FD2"/>
    <w:rsid w:val="00147EA8"/>
    <w:rsid w:val="00150CDA"/>
    <w:rsid w:val="00150FE6"/>
    <w:rsid w:val="001545CB"/>
    <w:rsid w:val="00156A9F"/>
    <w:rsid w:val="00156B71"/>
    <w:rsid w:val="00157F8F"/>
    <w:rsid w:val="001602A0"/>
    <w:rsid w:val="00160510"/>
    <w:rsid w:val="00164078"/>
    <w:rsid w:val="001643E1"/>
    <w:rsid w:val="0016460D"/>
    <w:rsid w:val="00165544"/>
    <w:rsid w:val="001659FC"/>
    <w:rsid w:val="00172FFA"/>
    <w:rsid w:val="00175C52"/>
    <w:rsid w:val="001818F9"/>
    <w:rsid w:val="0018220F"/>
    <w:rsid w:val="001836B0"/>
    <w:rsid w:val="00183F37"/>
    <w:rsid w:val="001855DF"/>
    <w:rsid w:val="00185D12"/>
    <w:rsid w:val="00185F90"/>
    <w:rsid w:val="00186EE8"/>
    <w:rsid w:val="00187838"/>
    <w:rsid w:val="001879D1"/>
    <w:rsid w:val="0019086C"/>
    <w:rsid w:val="00190E27"/>
    <w:rsid w:val="0019193C"/>
    <w:rsid w:val="001927B6"/>
    <w:rsid w:val="00194D57"/>
    <w:rsid w:val="00195C52"/>
    <w:rsid w:val="00195F6F"/>
    <w:rsid w:val="001968C4"/>
    <w:rsid w:val="00197102"/>
    <w:rsid w:val="0019747B"/>
    <w:rsid w:val="0019772F"/>
    <w:rsid w:val="001977B3"/>
    <w:rsid w:val="001979F2"/>
    <w:rsid w:val="00197B1D"/>
    <w:rsid w:val="00197E71"/>
    <w:rsid w:val="001A03E9"/>
    <w:rsid w:val="001A08DF"/>
    <w:rsid w:val="001A09E8"/>
    <w:rsid w:val="001A1C87"/>
    <w:rsid w:val="001A2927"/>
    <w:rsid w:val="001A319C"/>
    <w:rsid w:val="001A3F59"/>
    <w:rsid w:val="001A411C"/>
    <w:rsid w:val="001A4A90"/>
    <w:rsid w:val="001A747A"/>
    <w:rsid w:val="001A74B8"/>
    <w:rsid w:val="001A7A72"/>
    <w:rsid w:val="001B21B0"/>
    <w:rsid w:val="001B2D58"/>
    <w:rsid w:val="001B3C36"/>
    <w:rsid w:val="001B4F72"/>
    <w:rsid w:val="001B5315"/>
    <w:rsid w:val="001B69C3"/>
    <w:rsid w:val="001B6B7D"/>
    <w:rsid w:val="001B70F2"/>
    <w:rsid w:val="001B74DC"/>
    <w:rsid w:val="001C0E88"/>
    <w:rsid w:val="001C1E1A"/>
    <w:rsid w:val="001C3601"/>
    <w:rsid w:val="001C3789"/>
    <w:rsid w:val="001C3A39"/>
    <w:rsid w:val="001C3C8A"/>
    <w:rsid w:val="001C4908"/>
    <w:rsid w:val="001C49EE"/>
    <w:rsid w:val="001D0E0C"/>
    <w:rsid w:val="001D2349"/>
    <w:rsid w:val="001D3FAF"/>
    <w:rsid w:val="001D464B"/>
    <w:rsid w:val="001D5258"/>
    <w:rsid w:val="001D5D44"/>
    <w:rsid w:val="001D6854"/>
    <w:rsid w:val="001D7BCF"/>
    <w:rsid w:val="001D7E8A"/>
    <w:rsid w:val="001E0C12"/>
    <w:rsid w:val="001E1143"/>
    <w:rsid w:val="001E1667"/>
    <w:rsid w:val="001E252E"/>
    <w:rsid w:val="001E373C"/>
    <w:rsid w:val="001E4771"/>
    <w:rsid w:val="001E4DEC"/>
    <w:rsid w:val="001E51C6"/>
    <w:rsid w:val="001E60A4"/>
    <w:rsid w:val="001E6C64"/>
    <w:rsid w:val="001E713F"/>
    <w:rsid w:val="001E7583"/>
    <w:rsid w:val="001E7920"/>
    <w:rsid w:val="001E7A44"/>
    <w:rsid w:val="001F1626"/>
    <w:rsid w:val="001F2408"/>
    <w:rsid w:val="001F28CF"/>
    <w:rsid w:val="001F3825"/>
    <w:rsid w:val="001F47E1"/>
    <w:rsid w:val="001F493F"/>
    <w:rsid w:val="001F4B43"/>
    <w:rsid w:val="001F4D1B"/>
    <w:rsid w:val="001F53C7"/>
    <w:rsid w:val="001F5F38"/>
    <w:rsid w:val="001F64D4"/>
    <w:rsid w:val="001F679A"/>
    <w:rsid w:val="001F681C"/>
    <w:rsid w:val="001F7ED8"/>
    <w:rsid w:val="00200093"/>
    <w:rsid w:val="0020157E"/>
    <w:rsid w:val="0020235F"/>
    <w:rsid w:val="00203F14"/>
    <w:rsid w:val="00204414"/>
    <w:rsid w:val="00206471"/>
    <w:rsid w:val="00206554"/>
    <w:rsid w:val="00207238"/>
    <w:rsid w:val="002103EF"/>
    <w:rsid w:val="00210AD4"/>
    <w:rsid w:val="00211007"/>
    <w:rsid w:val="00212C5B"/>
    <w:rsid w:val="002136FA"/>
    <w:rsid w:val="00215FB7"/>
    <w:rsid w:val="002177D2"/>
    <w:rsid w:val="00217B0E"/>
    <w:rsid w:val="00220558"/>
    <w:rsid w:val="00220E8A"/>
    <w:rsid w:val="00221871"/>
    <w:rsid w:val="0022387A"/>
    <w:rsid w:val="00223898"/>
    <w:rsid w:val="002247CD"/>
    <w:rsid w:val="00224F87"/>
    <w:rsid w:val="00225683"/>
    <w:rsid w:val="00226385"/>
    <w:rsid w:val="00226AC3"/>
    <w:rsid w:val="00227496"/>
    <w:rsid w:val="002316C9"/>
    <w:rsid w:val="002326D2"/>
    <w:rsid w:val="00232D93"/>
    <w:rsid w:val="00234097"/>
    <w:rsid w:val="00235C71"/>
    <w:rsid w:val="00235F7B"/>
    <w:rsid w:val="002372DD"/>
    <w:rsid w:val="00237BB4"/>
    <w:rsid w:val="00237D58"/>
    <w:rsid w:val="00242C86"/>
    <w:rsid w:val="00242C9B"/>
    <w:rsid w:val="0024309D"/>
    <w:rsid w:val="002449BF"/>
    <w:rsid w:val="002459B7"/>
    <w:rsid w:val="00247029"/>
    <w:rsid w:val="00247345"/>
    <w:rsid w:val="00250632"/>
    <w:rsid w:val="00250762"/>
    <w:rsid w:val="00251A04"/>
    <w:rsid w:val="00251AE7"/>
    <w:rsid w:val="00251EC1"/>
    <w:rsid w:val="00252182"/>
    <w:rsid w:val="00252195"/>
    <w:rsid w:val="0025237F"/>
    <w:rsid w:val="0025243D"/>
    <w:rsid w:val="002531B7"/>
    <w:rsid w:val="00253DDE"/>
    <w:rsid w:val="00254953"/>
    <w:rsid w:val="00254BFF"/>
    <w:rsid w:val="00255272"/>
    <w:rsid w:val="00255A5C"/>
    <w:rsid w:val="00255B83"/>
    <w:rsid w:val="002561A4"/>
    <w:rsid w:val="002563A6"/>
    <w:rsid w:val="002569C0"/>
    <w:rsid w:val="00257E02"/>
    <w:rsid w:val="002604DA"/>
    <w:rsid w:val="00260B38"/>
    <w:rsid w:val="00260F5E"/>
    <w:rsid w:val="00260FC3"/>
    <w:rsid w:val="0026105C"/>
    <w:rsid w:val="00262ADD"/>
    <w:rsid w:val="00262AE7"/>
    <w:rsid w:val="00262AF6"/>
    <w:rsid w:val="00262E1E"/>
    <w:rsid w:val="002638B5"/>
    <w:rsid w:val="00263BBF"/>
    <w:rsid w:val="00264E58"/>
    <w:rsid w:val="00266609"/>
    <w:rsid w:val="00266C6A"/>
    <w:rsid w:val="0026735A"/>
    <w:rsid w:val="00267BB1"/>
    <w:rsid w:val="00267D39"/>
    <w:rsid w:val="00270285"/>
    <w:rsid w:val="00270AF8"/>
    <w:rsid w:val="00270F42"/>
    <w:rsid w:val="002710F2"/>
    <w:rsid w:val="00273133"/>
    <w:rsid w:val="00273CF7"/>
    <w:rsid w:val="00273E60"/>
    <w:rsid w:val="0027405D"/>
    <w:rsid w:val="00275504"/>
    <w:rsid w:val="002755A3"/>
    <w:rsid w:val="00275A98"/>
    <w:rsid w:val="00275AC4"/>
    <w:rsid w:val="00275CBA"/>
    <w:rsid w:val="0027647C"/>
    <w:rsid w:val="00276992"/>
    <w:rsid w:val="00276C93"/>
    <w:rsid w:val="00277FED"/>
    <w:rsid w:val="00282C98"/>
    <w:rsid w:val="00283130"/>
    <w:rsid w:val="00283C87"/>
    <w:rsid w:val="00284369"/>
    <w:rsid w:val="002854BA"/>
    <w:rsid w:val="00285BE0"/>
    <w:rsid w:val="00287629"/>
    <w:rsid w:val="0028773B"/>
    <w:rsid w:val="002879A9"/>
    <w:rsid w:val="002910CE"/>
    <w:rsid w:val="002912BA"/>
    <w:rsid w:val="00291C2E"/>
    <w:rsid w:val="00292071"/>
    <w:rsid w:val="00292560"/>
    <w:rsid w:val="00292EDB"/>
    <w:rsid w:val="00292FDD"/>
    <w:rsid w:val="00293060"/>
    <w:rsid w:val="00293890"/>
    <w:rsid w:val="00294B35"/>
    <w:rsid w:val="002A09CE"/>
    <w:rsid w:val="002A35F6"/>
    <w:rsid w:val="002A364E"/>
    <w:rsid w:val="002A433D"/>
    <w:rsid w:val="002A4A56"/>
    <w:rsid w:val="002A584A"/>
    <w:rsid w:val="002A5E10"/>
    <w:rsid w:val="002A66F3"/>
    <w:rsid w:val="002A6DC1"/>
    <w:rsid w:val="002B0414"/>
    <w:rsid w:val="002B096D"/>
    <w:rsid w:val="002B18CF"/>
    <w:rsid w:val="002B1BA0"/>
    <w:rsid w:val="002B3379"/>
    <w:rsid w:val="002B4874"/>
    <w:rsid w:val="002B4D2A"/>
    <w:rsid w:val="002B5186"/>
    <w:rsid w:val="002B61D1"/>
    <w:rsid w:val="002B6515"/>
    <w:rsid w:val="002B7713"/>
    <w:rsid w:val="002C0769"/>
    <w:rsid w:val="002C31E0"/>
    <w:rsid w:val="002C4971"/>
    <w:rsid w:val="002C5D7F"/>
    <w:rsid w:val="002C69A1"/>
    <w:rsid w:val="002D0638"/>
    <w:rsid w:val="002D2FF7"/>
    <w:rsid w:val="002D590B"/>
    <w:rsid w:val="002D5A30"/>
    <w:rsid w:val="002D5C1B"/>
    <w:rsid w:val="002D6300"/>
    <w:rsid w:val="002D698C"/>
    <w:rsid w:val="002E0467"/>
    <w:rsid w:val="002E1547"/>
    <w:rsid w:val="002E256D"/>
    <w:rsid w:val="002E353C"/>
    <w:rsid w:val="002E3B44"/>
    <w:rsid w:val="002E43F9"/>
    <w:rsid w:val="002E4656"/>
    <w:rsid w:val="002E4C6F"/>
    <w:rsid w:val="002E4D4C"/>
    <w:rsid w:val="002E60AB"/>
    <w:rsid w:val="002F1B6E"/>
    <w:rsid w:val="002F23E8"/>
    <w:rsid w:val="002F352D"/>
    <w:rsid w:val="002F3BB0"/>
    <w:rsid w:val="002F4127"/>
    <w:rsid w:val="002F46B0"/>
    <w:rsid w:val="002F6294"/>
    <w:rsid w:val="002F63DC"/>
    <w:rsid w:val="002F651C"/>
    <w:rsid w:val="002F6B62"/>
    <w:rsid w:val="002F6C5D"/>
    <w:rsid w:val="002F780C"/>
    <w:rsid w:val="002F7DE1"/>
    <w:rsid w:val="003000F8"/>
    <w:rsid w:val="003005CB"/>
    <w:rsid w:val="00300E24"/>
    <w:rsid w:val="0030302E"/>
    <w:rsid w:val="00305422"/>
    <w:rsid w:val="003062AB"/>
    <w:rsid w:val="00306955"/>
    <w:rsid w:val="003073CB"/>
    <w:rsid w:val="00307A90"/>
    <w:rsid w:val="00307AB4"/>
    <w:rsid w:val="00307DE5"/>
    <w:rsid w:val="0031107D"/>
    <w:rsid w:val="00312F28"/>
    <w:rsid w:val="003146DD"/>
    <w:rsid w:val="003176EE"/>
    <w:rsid w:val="00320514"/>
    <w:rsid w:val="00320A81"/>
    <w:rsid w:val="00321C3A"/>
    <w:rsid w:val="00321D7C"/>
    <w:rsid w:val="0032331A"/>
    <w:rsid w:val="003237A1"/>
    <w:rsid w:val="00324E1C"/>
    <w:rsid w:val="003251F4"/>
    <w:rsid w:val="003255A7"/>
    <w:rsid w:val="003265E4"/>
    <w:rsid w:val="00326D83"/>
    <w:rsid w:val="00326E59"/>
    <w:rsid w:val="003273CC"/>
    <w:rsid w:val="00330184"/>
    <w:rsid w:val="00330D16"/>
    <w:rsid w:val="00330DEF"/>
    <w:rsid w:val="00331B81"/>
    <w:rsid w:val="00331E7A"/>
    <w:rsid w:val="003329FF"/>
    <w:rsid w:val="00334222"/>
    <w:rsid w:val="00335818"/>
    <w:rsid w:val="00335941"/>
    <w:rsid w:val="00335DDF"/>
    <w:rsid w:val="00335E0A"/>
    <w:rsid w:val="00336525"/>
    <w:rsid w:val="00336F5C"/>
    <w:rsid w:val="0033743C"/>
    <w:rsid w:val="003400F5"/>
    <w:rsid w:val="0034199C"/>
    <w:rsid w:val="00342EB3"/>
    <w:rsid w:val="00343880"/>
    <w:rsid w:val="00345BFF"/>
    <w:rsid w:val="003470D9"/>
    <w:rsid w:val="00351274"/>
    <w:rsid w:val="003515B2"/>
    <w:rsid w:val="003517C9"/>
    <w:rsid w:val="003519F2"/>
    <w:rsid w:val="0035203B"/>
    <w:rsid w:val="0035288E"/>
    <w:rsid w:val="00352B6D"/>
    <w:rsid w:val="0035300B"/>
    <w:rsid w:val="00355A2B"/>
    <w:rsid w:val="00355F38"/>
    <w:rsid w:val="0035646A"/>
    <w:rsid w:val="00356598"/>
    <w:rsid w:val="003566E0"/>
    <w:rsid w:val="003571E5"/>
    <w:rsid w:val="00357B2B"/>
    <w:rsid w:val="00360EC5"/>
    <w:rsid w:val="0036182F"/>
    <w:rsid w:val="00362321"/>
    <w:rsid w:val="003629E6"/>
    <w:rsid w:val="0036329F"/>
    <w:rsid w:val="0036411C"/>
    <w:rsid w:val="00364339"/>
    <w:rsid w:val="00365DC6"/>
    <w:rsid w:val="00366410"/>
    <w:rsid w:val="00366AE0"/>
    <w:rsid w:val="00370CCE"/>
    <w:rsid w:val="00371A04"/>
    <w:rsid w:val="0037203C"/>
    <w:rsid w:val="00372C0A"/>
    <w:rsid w:val="00373434"/>
    <w:rsid w:val="00373934"/>
    <w:rsid w:val="00374772"/>
    <w:rsid w:val="00374C2B"/>
    <w:rsid w:val="00375AC3"/>
    <w:rsid w:val="00375C6B"/>
    <w:rsid w:val="00376197"/>
    <w:rsid w:val="00380927"/>
    <w:rsid w:val="00382635"/>
    <w:rsid w:val="00382C02"/>
    <w:rsid w:val="00384B3D"/>
    <w:rsid w:val="00387672"/>
    <w:rsid w:val="00387BC8"/>
    <w:rsid w:val="003901FF"/>
    <w:rsid w:val="003907BB"/>
    <w:rsid w:val="0039169F"/>
    <w:rsid w:val="00392326"/>
    <w:rsid w:val="003924CB"/>
    <w:rsid w:val="003933DF"/>
    <w:rsid w:val="003940F4"/>
    <w:rsid w:val="00395B30"/>
    <w:rsid w:val="00396DE8"/>
    <w:rsid w:val="003971C9"/>
    <w:rsid w:val="00397CE9"/>
    <w:rsid w:val="003A0459"/>
    <w:rsid w:val="003A0A63"/>
    <w:rsid w:val="003A1D40"/>
    <w:rsid w:val="003A235B"/>
    <w:rsid w:val="003A2C98"/>
    <w:rsid w:val="003A2F82"/>
    <w:rsid w:val="003A340D"/>
    <w:rsid w:val="003A493F"/>
    <w:rsid w:val="003A4CCD"/>
    <w:rsid w:val="003A6C55"/>
    <w:rsid w:val="003B0D0B"/>
    <w:rsid w:val="003B2BBD"/>
    <w:rsid w:val="003B42DE"/>
    <w:rsid w:val="003B5177"/>
    <w:rsid w:val="003B6D12"/>
    <w:rsid w:val="003B7E98"/>
    <w:rsid w:val="003C1ECB"/>
    <w:rsid w:val="003C25DA"/>
    <w:rsid w:val="003C26AE"/>
    <w:rsid w:val="003C3024"/>
    <w:rsid w:val="003C3031"/>
    <w:rsid w:val="003C526F"/>
    <w:rsid w:val="003C5E30"/>
    <w:rsid w:val="003D0B09"/>
    <w:rsid w:val="003D39A6"/>
    <w:rsid w:val="003D455D"/>
    <w:rsid w:val="003D51D8"/>
    <w:rsid w:val="003D5716"/>
    <w:rsid w:val="003D604E"/>
    <w:rsid w:val="003D6BB2"/>
    <w:rsid w:val="003D7FA8"/>
    <w:rsid w:val="003E00E3"/>
    <w:rsid w:val="003E018D"/>
    <w:rsid w:val="003E02A6"/>
    <w:rsid w:val="003E2A61"/>
    <w:rsid w:val="003E36C9"/>
    <w:rsid w:val="003E573A"/>
    <w:rsid w:val="003E5EF5"/>
    <w:rsid w:val="003E6AD3"/>
    <w:rsid w:val="003E6C18"/>
    <w:rsid w:val="003E74BC"/>
    <w:rsid w:val="003F05E5"/>
    <w:rsid w:val="003F16E0"/>
    <w:rsid w:val="003F18FE"/>
    <w:rsid w:val="003F1FF4"/>
    <w:rsid w:val="003F2E77"/>
    <w:rsid w:val="003F331E"/>
    <w:rsid w:val="003F37DE"/>
    <w:rsid w:val="003F45B9"/>
    <w:rsid w:val="003F5231"/>
    <w:rsid w:val="003F53EE"/>
    <w:rsid w:val="003F6391"/>
    <w:rsid w:val="003F6822"/>
    <w:rsid w:val="003F6D33"/>
    <w:rsid w:val="003F7411"/>
    <w:rsid w:val="0040077F"/>
    <w:rsid w:val="004009D3"/>
    <w:rsid w:val="00400B1F"/>
    <w:rsid w:val="0040167D"/>
    <w:rsid w:val="004035B6"/>
    <w:rsid w:val="0040620D"/>
    <w:rsid w:val="004063B7"/>
    <w:rsid w:val="00407604"/>
    <w:rsid w:val="00407984"/>
    <w:rsid w:val="00407DAE"/>
    <w:rsid w:val="00410157"/>
    <w:rsid w:val="00410656"/>
    <w:rsid w:val="00410989"/>
    <w:rsid w:val="00410CEC"/>
    <w:rsid w:val="00410D07"/>
    <w:rsid w:val="00412D0C"/>
    <w:rsid w:val="0041303B"/>
    <w:rsid w:val="004133FC"/>
    <w:rsid w:val="00413487"/>
    <w:rsid w:val="00413CC7"/>
    <w:rsid w:val="0041559D"/>
    <w:rsid w:val="00415759"/>
    <w:rsid w:val="00416C07"/>
    <w:rsid w:val="00416F7C"/>
    <w:rsid w:val="00417284"/>
    <w:rsid w:val="004204CA"/>
    <w:rsid w:val="004205D9"/>
    <w:rsid w:val="00421ABB"/>
    <w:rsid w:val="00421EC4"/>
    <w:rsid w:val="00422876"/>
    <w:rsid w:val="00423BA2"/>
    <w:rsid w:val="00423E9D"/>
    <w:rsid w:val="00424134"/>
    <w:rsid w:val="004248E7"/>
    <w:rsid w:val="00424BFB"/>
    <w:rsid w:val="00424D2F"/>
    <w:rsid w:val="00424FB0"/>
    <w:rsid w:val="00425ECF"/>
    <w:rsid w:val="00426C05"/>
    <w:rsid w:val="00426DAE"/>
    <w:rsid w:val="004301AD"/>
    <w:rsid w:val="00432824"/>
    <w:rsid w:val="0043348E"/>
    <w:rsid w:val="00434B94"/>
    <w:rsid w:val="00436F43"/>
    <w:rsid w:val="00437AFC"/>
    <w:rsid w:val="00437EE6"/>
    <w:rsid w:val="00440BF2"/>
    <w:rsid w:val="00441B78"/>
    <w:rsid w:val="00443336"/>
    <w:rsid w:val="004446E5"/>
    <w:rsid w:val="00446EE0"/>
    <w:rsid w:val="0044718C"/>
    <w:rsid w:val="00447279"/>
    <w:rsid w:val="004506E4"/>
    <w:rsid w:val="00450F0E"/>
    <w:rsid w:val="00451205"/>
    <w:rsid w:val="0045321F"/>
    <w:rsid w:val="00453D9B"/>
    <w:rsid w:val="00453F70"/>
    <w:rsid w:val="00454058"/>
    <w:rsid w:val="0045596D"/>
    <w:rsid w:val="004563FD"/>
    <w:rsid w:val="00457E08"/>
    <w:rsid w:val="00460214"/>
    <w:rsid w:val="0046042E"/>
    <w:rsid w:val="004611F7"/>
    <w:rsid w:val="00461801"/>
    <w:rsid w:val="00461E2F"/>
    <w:rsid w:val="004641AA"/>
    <w:rsid w:val="00465880"/>
    <w:rsid w:val="004662B5"/>
    <w:rsid w:val="00466F2A"/>
    <w:rsid w:val="00467500"/>
    <w:rsid w:val="00467501"/>
    <w:rsid w:val="00467863"/>
    <w:rsid w:val="0047165B"/>
    <w:rsid w:val="00472632"/>
    <w:rsid w:val="00474139"/>
    <w:rsid w:val="004741E1"/>
    <w:rsid w:val="00474554"/>
    <w:rsid w:val="004760DC"/>
    <w:rsid w:val="00477ED6"/>
    <w:rsid w:val="0048112D"/>
    <w:rsid w:val="00481AEF"/>
    <w:rsid w:val="0048369F"/>
    <w:rsid w:val="00483EF6"/>
    <w:rsid w:val="00484522"/>
    <w:rsid w:val="00485006"/>
    <w:rsid w:val="004853BF"/>
    <w:rsid w:val="00485501"/>
    <w:rsid w:val="00485526"/>
    <w:rsid w:val="0048592C"/>
    <w:rsid w:val="00492C9F"/>
    <w:rsid w:val="00493891"/>
    <w:rsid w:val="004950A3"/>
    <w:rsid w:val="00497AD7"/>
    <w:rsid w:val="004A0108"/>
    <w:rsid w:val="004A18EE"/>
    <w:rsid w:val="004A1C64"/>
    <w:rsid w:val="004A1F8B"/>
    <w:rsid w:val="004A23D8"/>
    <w:rsid w:val="004A2493"/>
    <w:rsid w:val="004A2607"/>
    <w:rsid w:val="004A366F"/>
    <w:rsid w:val="004A40FE"/>
    <w:rsid w:val="004A51DB"/>
    <w:rsid w:val="004B0A20"/>
    <w:rsid w:val="004B25A0"/>
    <w:rsid w:val="004B2DAA"/>
    <w:rsid w:val="004B35D8"/>
    <w:rsid w:val="004B44AD"/>
    <w:rsid w:val="004B5A61"/>
    <w:rsid w:val="004B5D69"/>
    <w:rsid w:val="004B7D75"/>
    <w:rsid w:val="004C01B8"/>
    <w:rsid w:val="004C151E"/>
    <w:rsid w:val="004C2D03"/>
    <w:rsid w:val="004C33A7"/>
    <w:rsid w:val="004C41B6"/>
    <w:rsid w:val="004C5191"/>
    <w:rsid w:val="004C6AE7"/>
    <w:rsid w:val="004C7ADA"/>
    <w:rsid w:val="004C7D8C"/>
    <w:rsid w:val="004D2B95"/>
    <w:rsid w:val="004D330A"/>
    <w:rsid w:val="004D41AA"/>
    <w:rsid w:val="004D42E1"/>
    <w:rsid w:val="004D4FAA"/>
    <w:rsid w:val="004D4FC7"/>
    <w:rsid w:val="004D7B00"/>
    <w:rsid w:val="004E1529"/>
    <w:rsid w:val="004E1956"/>
    <w:rsid w:val="004E230D"/>
    <w:rsid w:val="004E2525"/>
    <w:rsid w:val="004E3EAC"/>
    <w:rsid w:val="004E40F1"/>
    <w:rsid w:val="004E5908"/>
    <w:rsid w:val="004E618C"/>
    <w:rsid w:val="004E7FF0"/>
    <w:rsid w:val="004F0FF5"/>
    <w:rsid w:val="004F29DB"/>
    <w:rsid w:val="004F3200"/>
    <w:rsid w:val="004F38B7"/>
    <w:rsid w:val="004F550C"/>
    <w:rsid w:val="004F772C"/>
    <w:rsid w:val="004F7A68"/>
    <w:rsid w:val="0050148E"/>
    <w:rsid w:val="0050178E"/>
    <w:rsid w:val="00502536"/>
    <w:rsid w:val="005037A4"/>
    <w:rsid w:val="005048E6"/>
    <w:rsid w:val="00504937"/>
    <w:rsid w:val="00505537"/>
    <w:rsid w:val="005058BB"/>
    <w:rsid w:val="00505D84"/>
    <w:rsid w:val="00505D85"/>
    <w:rsid w:val="00506E89"/>
    <w:rsid w:val="0050759E"/>
    <w:rsid w:val="005102B1"/>
    <w:rsid w:val="005103F6"/>
    <w:rsid w:val="00510975"/>
    <w:rsid w:val="005128D0"/>
    <w:rsid w:val="005141F9"/>
    <w:rsid w:val="005157FE"/>
    <w:rsid w:val="00515E1D"/>
    <w:rsid w:val="00516C1C"/>
    <w:rsid w:val="00517DDB"/>
    <w:rsid w:val="00520163"/>
    <w:rsid w:val="00521529"/>
    <w:rsid w:val="0052293B"/>
    <w:rsid w:val="005240C3"/>
    <w:rsid w:val="005241A9"/>
    <w:rsid w:val="00524EB0"/>
    <w:rsid w:val="0052565A"/>
    <w:rsid w:val="00526256"/>
    <w:rsid w:val="00526BA1"/>
    <w:rsid w:val="005276E1"/>
    <w:rsid w:val="00531090"/>
    <w:rsid w:val="00533B44"/>
    <w:rsid w:val="00534194"/>
    <w:rsid w:val="00534311"/>
    <w:rsid w:val="0053434B"/>
    <w:rsid w:val="0053669C"/>
    <w:rsid w:val="005400D2"/>
    <w:rsid w:val="0054093F"/>
    <w:rsid w:val="00541138"/>
    <w:rsid w:val="00541A63"/>
    <w:rsid w:val="00541EC8"/>
    <w:rsid w:val="005450BD"/>
    <w:rsid w:val="00545B05"/>
    <w:rsid w:val="00547535"/>
    <w:rsid w:val="0055158F"/>
    <w:rsid w:val="00551D8B"/>
    <w:rsid w:val="0055220F"/>
    <w:rsid w:val="00553078"/>
    <w:rsid w:val="005540E9"/>
    <w:rsid w:val="00554445"/>
    <w:rsid w:val="00554E61"/>
    <w:rsid w:val="00556F91"/>
    <w:rsid w:val="005575C4"/>
    <w:rsid w:val="00557B5A"/>
    <w:rsid w:val="00557EF3"/>
    <w:rsid w:val="005624BD"/>
    <w:rsid w:val="00562D7C"/>
    <w:rsid w:val="0056317B"/>
    <w:rsid w:val="00563708"/>
    <w:rsid w:val="0056448E"/>
    <w:rsid w:val="005648A9"/>
    <w:rsid w:val="00565244"/>
    <w:rsid w:val="00565A82"/>
    <w:rsid w:val="00566E82"/>
    <w:rsid w:val="00567769"/>
    <w:rsid w:val="00570002"/>
    <w:rsid w:val="005707A2"/>
    <w:rsid w:val="005710EA"/>
    <w:rsid w:val="00571A8D"/>
    <w:rsid w:val="00571BF6"/>
    <w:rsid w:val="00572B3A"/>
    <w:rsid w:val="00572DC8"/>
    <w:rsid w:val="00575920"/>
    <w:rsid w:val="00576456"/>
    <w:rsid w:val="00576995"/>
    <w:rsid w:val="005773CE"/>
    <w:rsid w:val="005779F7"/>
    <w:rsid w:val="00577C4D"/>
    <w:rsid w:val="0058054E"/>
    <w:rsid w:val="005814AC"/>
    <w:rsid w:val="0058261E"/>
    <w:rsid w:val="005841D6"/>
    <w:rsid w:val="00585F70"/>
    <w:rsid w:val="00586117"/>
    <w:rsid w:val="0058645F"/>
    <w:rsid w:val="005874E9"/>
    <w:rsid w:val="005912CC"/>
    <w:rsid w:val="00591727"/>
    <w:rsid w:val="00593042"/>
    <w:rsid w:val="0059439D"/>
    <w:rsid w:val="00594762"/>
    <w:rsid w:val="00594B93"/>
    <w:rsid w:val="00596120"/>
    <w:rsid w:val="0059663B"/>
    <w:rsid w:val="005A188D"/>
    <w:rsid w:val="005A32A9"/>
    <w:rsid w:val="005A3A41"/>
    <w:rsid w:val="005A4CBA"/>
    <w:rsid w:val="005A5324"/>
    <w:rsid w:val="005A5565"/>
    <w:rsid w:val="005A5C3A"/>
    <w:rsid w:val="005B0144"/>
    <w:rsid w:val="005B0C08"/>
    <w:rsid w:val="005B1AB7"/>
    <w:rsid w:val="005B44A3"/>
    <w:rsid w:val="005B489D"/>
    <w:rsid w:val="005B4F94"/>
    <w:rsid w:val="005B6ABC"/>
    <w:rsid w:val="005C02B3"/>
    <w:rsid w:val="005C060D"/>
    <w:rsid w:val="005C0B38"/>
    <w:rsid w:val="005C10C1"/>
    <w:rsid w:val="005C1A9C"/>
    <w:rsid w:val="005C1E67"/>
    <w:rsid w:val="005C29DC"/>
    <w:rsid w:val="005C3595"/>
    <w:rsid w:val="005C3C3A"/>
    <w:rsid w:val="005C407A"/>
    <w:rsid w:val="005C5275"/>
    <w:rsid w:val="005C63E8"/>
    <w:rsid w:val="005C7AA7"/>
    <w:rsid w:val="005C7AE6"/>
    <w:rsid w:val="005C7FCB"/>
    <w:rsid w:val="005D13B6"/>
    <w:rsid w:val="005D1B3D"/>
    <w:rsid w:val="005D243E"/>
    <w:rsid w:val="005D2C16"/>
    <w:rsid w:val="005D2EC4"/>
    <w:rsid w:val="005D3783"/>
    <w:rsid w:val="005D3965"/>
    <w:rsid w:val="005D41AF"/>
    <w:rsid w:val="005D581E"/>
    <w:rsid w:val="005D6290"/>
    <w:rsid w:val="005D7389"/>
    <w:rsid w:val="005E0FEF"/>
    <w:rsid w:val="005E1A96"/>
    <w:rsid w:val="005E2FE4"/>
    <w:rsid w:val="005E34D6"/>
    <w:rsid w:val="005E5B21"/>
    <w:rsid w:val="005E5CFB"/>
    <w:rsid w:val="005E7071"/>
    <w:rsid w:val="005E74A3"/>
    <w:rsid w:val="005E7A2C"/>
    <w:rsid w:val="005E7F5E"/>
    <w:rsid w:val="005F15E9"/>
    <w:rsid w:val="005F16E9"/>
    <w:rsid w:val="005F1DEA"/>
    <w:rsid w:val="005F2D5B"/>
    <w:rsid w:val="005F3303"/>
    <w:rsid w:val="005F3564"/>
    <w:rsid w:val="005F4005"/>
    <w:rsid w:val="005F4B4B"/>
    <w:rsid w:val="005F5810"/>
    <w:rsid w:val="005F5B03"/>
    <w:rsid w:val="005F6E15"/>
    <w:rsid w:val="005F7B6D"/>
    <w:rsid w:val="00600B83"/>
    <w:rsid w:val="00601583"/>
    <w:rsid w:val="00601BFA"/>
    <w:rsid w:val="0060229F"/>
    <w:rsid w:val="00603304"/>
    <w:rsid w:val="00605090"/>
    <w:rsid w:val="00605DB8"/>
    <w:rsid w:val="00611546"/>
    <w:rsid w:val="006116E6"/>
    <w:rsid w:val="00611D0B"/>
    <w:rsid w:val="00611E28"/>
    <w:rsid w:val="00613A67"/>
    <w:rsid w:val="00613B66"/>
    <w:rsid w:val="00614B39"/>
    <w:rsid w:val="0061502A"/>
    <w:rsid w:val="00617835"/>
    <w:rsid w:val="00617DA5"/>
    <w:rsid w:val="00620DD5"/>
    <w:rsid w:val="00621673"/>
    <w:rsid w:val="00621A63"/>
    <w:rsid w:val="006224A0"/>
    <w:rsid w:val="006227E1"/>
    <w:rsid w:val="00622B38"/>
    <w:rsid w:val="0062450F"/>
    <w:rsid w:val="00625214"/>
    <w:rsid w:val="006260D2"/>
    <w:rsid w:val="00626FCD"/>
    <w:rsid w:val="006272B6"/>
    <w:rsid w:val="006304F9"/>
    <w:rsid w:val="00631039"/>
    <w:rsid w:val="00632D85"/>
    <w:rsid w:val="00635777"/>
    <w:rsid w:val="00637365"/>
    <w:rsid w:val="0064090F"/>
    <w:rsid w:val="00640A27"/>
    <w:rsid w:val="006416EF"/>
    <w:rsid w:val="006432DA"/>
    <w:rsid w:val="00644076"/>
    <w:rsid w:val="00644812"/>
    <w:rsid w:val="00644EEF"/>
    <w:rsid w:val="006452D3"/>
    <w:rsid w:val="00645380"/>
    <w:rsid w:val="00645512"/>
    <w:rsid w:val="0064569E"/>
    <w:rsid w:val="006459A3"/>
    <w:rsid w:val="00645B59"/>
    <w:rsid w:val="0064652A"/>
    <w:rsid w:val="00646B53"/>
    <w:rsid w:val="00647454"/>
    <w:rsid w:val="00650D17"/>
    <w:rsid w:val="00652BF7"/>
    <w:rsid w:val="00652F64"/>
    <w:rsid w:val="006535D2"/>
    <w:rsid w:val="00655975"/>
    <w:rsid w:val="00655B9A"/>
    <w:rsid w:val="00656FC9"/>
    <w:rsid w:val="00657442"/>
    <w:rsid w:val="00657C32"/>
    <w:rsid w:val="00660A28"/>
    <w:rsid w:val="00661272"/>
    <w:rsid w:val="00664000"/>
    <w:rsid w:val="00664527"/>
    <w:rsid w:val="006645CD"/>
    <w:rsid w:val="00664AC6"/>
    <w:rsid w:val="00664F20"/>
    <w:rsid w:val="00665507"/>
    <w:rsid w:val="0066589B"/>
    <w:rsid w:val="00665F69"/>
    <w:rsid w:val="00667161"/>
    <w:rsid w:val="00667488"/>
    <w:rsid w:val="006706F5"/>
    <w:rsid w:val="0067077C"/>
    <w:rsid w:val="00670A7F"/>
    <w:rsid w:val="006712F6"/>
    <w:rsid w:val="00672671"/>
    <w:rsid w:val="00674CA9"/>
    <w:rsid w:val="00674DA2"/>
    <w:rsid w:val="00674E2B"/>
    <w:rsid w:val="0067617C"/>
    <w:rsid w:val="006764C2"/>
    <w:rsid w:val="00676F78"/>
    <w:rsid w:val="006772B7"/>
    <w:rsid w:val="00677520"/>
    <w:rsid w:val="00677A5B"/>
    <w:rsid w:val="006814D6"/>
    <w:rsid w:val="006815A5"/>
    <w:rsid w:val="00681849"/>
    <w:rsid w:val="00682B5E"/>
    <w:rsid w:val="00683E5E"/>
    <w:rsid w:val="00684781"/>
    <w:rsid w:val="006848C3"/>
    <w:rsid w:val="00684BD5"/>
    <w:rsid w:val="006904F0"/>
    <w:rsid w:val="00690CB8"/>
    <w:rsid w:val="006923EF"/>
    <w:rsid w:val="00693868"/>
    <w:rsid w:val="00693ADA"/>
    <w:rsid w:val="00693E24"/>
    <w:rsid w:val="00695B8F"/>
    <w:rsid w:val="006963EE"/>
    <w:rsid w:val="00697458"/>
    <w:rsid w:val="00697818"/>
    <w:rsid w:val="00697E08"/>
    <w:rsid w:val="006A13D0"/>
    <w:rsid w:val="006A19F4"/>
    <w:rsid w:val="006A2323"/>
    <w:rsid w:val="006A3174"/>
    <w:rsid w:val="006A4E65"/>
    <w:rsid w:val="006A59E4"/>
    <w:rsid w:val="006A5C53"/>
    <w:rsid w:val="006A679C"/>
    <w:rsid w:val="006A6836"/>
    <w:rsid w:val="006A7357"/>
    <w:rsid w:val="006A7480"/>
    <w:rsid w:val="006A76E9"/>
    <w:rsid w:val="006B15AA"/>
    <w:rsid w:val="006B1727"/>
    <w:rsid w:val="006B36A8"/>
    <w:rsid w:val="006B3C69"/>
    <w:rsid w:val="006B4EBD"/>
    <w:rsid w:val="006B6911"/>
    <w:rsid w:val="006C0BF4"/>
    <w:rsid w:val="006C0C8F"/>
    <w:rsid w:val="006C10EA"/>
    <w:rsid w:val="006C1231"/>
    <w:rsid w:val="006C1E21"/>
    <w:rsid w:val="006C2B5A"/>
    <w:rsid w:val="006C2F65"/>
    <w:rsid w:val="006C3EDC"/>
    <w:rsid w:val="006C4E5D"/>
    <w:rsid w:val="006C6FAC"/>
    <w:rsid w:val="006C700A"/>
    <w:rsid w:val="006D12F3"/>
    <w:rsid w:val="006D1679"/>
    <w:rsid w:val="006D18B4"/>
    <w:rsid w:val="006D2A4D"/>
    <w:rsid w:val="006D3243"/>
    <w:rsid w:val="006D3A2E"/>
    <w:rsid w:val="006D5641"/>
    <w:rsid w:val="006D5B67"/>
    <w:rsid w:val="006D5F91"/>
    <w:rsid w:val="006D66D5"/>
    <w:rsid w:val="006E0549"/>
    <w:rsid w:val="006E3216"/>
    <w:rsid w:val="006E42DB"/>
    <w:rsid w:val="006E4812"/>
    <w:rsid w:val="006E4D87"/>
    <w:rsid w:val="006E5C88"/>
    <w:rsid w:val="006E65B3"/>
    <w:rsid w:val="006E7183"/>
    <w:rsid w:val="006F0EEC"/>
    <w:rsid w:val="006F3DB9"/>
    <w:rsid w:val="006F4AB4"/>
    <w:rsid w:val="006F4B68"/>
    <w:rsid w:val="006F5E19"/>
    <w:rsid w:val="006F688F"/>
    <w:rsid w:val="006F70A0"/>
    <w:rsid w:val="00700C02"/>
    <w:rsid w:val="0070123A"/>
    <w:rsid w:val="00702589"/>
    <w:rsid w:val="007025D4"/>
    <w:rsid w:val="00704D12"/>
    <w:rsid w:val="00705124"/>
    <w:rsid w:val="0070592A"/>
    <w:rsid w:val="007061F8"/>
    <w:rsid w:val="00706DEB"/>
    <w:rsid w:val="007073DB"/>
    <w:rsid w:val="00710BDC"/>
    <w:rsid w:val="0071177A"/>
    <w:rsid w:val="00711BDF"/>
    <w:rsid w:val="00712A7E"/>
    <w:rsid w:val="00713704"/>
    <w:rsid w:val="00714E89"/>
    <w:rsid w:val="0071554D"/>
    <w:rsid w:val="007158EC"/>
    <w:rsid w:val="007178E5"/>
    <w:rsid w:val="00717A04"/>
    <w:rsid w:val="00720370"/>
    <w:rsid w:val="00720762"/>
    <w:rsid w:val="00722325"/>
    <w:rsid w:val="00722420"/>
    <w:rsid w:val="007228ED"/>
    <w:rsid w:val="007241FD"/>
    <w:rsid w:val="00724325"/>
    <w:rsid w:val="007277C2"/>
    <w:rsid w:val="00730021"/>
    <w:rsid w:val="00730CB2"/>
    <w:rsid w:val="00730EA8"/>
    <w:rsid w:val="00731EC9"/>
    <w:rsid w:val="00732ABB"/>
    <w:rsid w:val="00734986"/>
    <w:rsid w:val="007363E9"/>
    <w:rsid w:val="007367EC"/>
    <w:rsid w:val="00736986"/>
    <w:rsid w:val="00736EB5"/>
    <w:rsid w:val="007371B0"/>
    <w:rsid w:val="00737931"/>
    <w:rsid w:val="00740128"/>
    <w:rsid w:val="007402CF"/>
    <w:rsid w:val="00741B87"/>
    <w:rsid w:val="00742CA3"/>
    <w:rsid w:val="007434EE"/>
    <w:rsid w:val="00743CE7"/>
    <w:rsid w:val="00743D2E"/>
    <w:rsid w:val="00744F6B"/>
    <w:rsid w:val="00745F11"/>
    <w:rsid w:val="00746033"/>
    <w:rsid w:val="00746AC4"/>
    <w:rsid w:val="0074743C"/>
    <w:rsid w:val="00747AA9"/>
    <w:rsid w:val="00750C96"/>
    <w:rsid w:val="00751ADB"/>
    <w:rsid w:val="007525C4"/>
    <w:rsid w:val="007533FB"/>
    <w:rsid w:val="00754D85"/>
    <w:rsid w:val="00756ECC"/>
    <w:rsid w:val="00756EFC"/>
    <w:rsid w:val="0075769B"/>
    <w:rsid w:val="00757AE2"/>
    <w:rsid w:val="00760450"/>
    <w:rsid w:val="00761685"/>
    <w:rsid w:val="007617AB"/>
    <w:rsid w:val="00761AA4"/>
    <w:rsid w:val="00761C78"/>
    <w:rsid w:val="0076312E"/>
    <w:rsid w:val="00765CB9"/>
    <w:rsid w:val="00767BEA"/>
    <w:rsid w:val="007701BD"/>
    <w:rsid w:val="00771211"/>
    <w:rsid w:val="007718F3"/>
    <w:rsid w:val="00771A7B"/>
    <w:rsid w:val="00774735"/>
    <w:rsid w:val="0077631E"/>
    <w:rsid w:val="00776DD1"/>
    <w:rsid w:val="00780A2D"/>
    <w:rsid w:val="007816AE"/>
    <w:rsid w:val="00781A36"/>
    <w:rsid w:val="00781E6D"/>
    <w:rsid w:val="007825B7"/>
    <w:rsid w:val="007825F3"/>
    <w:rsid w:val="00785987"/>
    <w:rsid w:val="00785B97"/>
    <w:rsid w:val="007873BB"/>
    <w:rsid w:val="007878AC"/>
    <w:rsid w:val="00787FD1"/>
    <w:rsid w:val="00790199"/>
    <w:rsid w:val="007906DE"/>
    <w:rsid w:val="007913CE"/>
    <w:rsid w:val="00791C7E"/>
    <w:rsid w:val="00792241"/>
    <w:rsid w:val="00792BF7"/>
    <w:rsid w:val="00792E3F"/>
    <w:rsid w:val="007930F4"/>
    <w:rsid w:val="007947DD"/>
    <w:rsid w:val="00796822"/>
    <w:rsid w:val="00796BFA"/>
    <w:rsid w:val="00796D66"/>
    <w:rsid w:val="00796FC8"/>
    <w:rsid w:val="00797834"/>
    <w:rsid w:val="007978A8"/>
    <w:rsid w:val="0079793D"/>
    <w:rsid w:val="00797FA7"/>
    <w:rsid w:val="007A0E62"/>
    <w:rsid w:val="007A0E8F"/>
    <w:rsid w:val="007A142F"/>
    <w:rsid w:val="007A27BD"/>
    <w:rsid w:val="007A30A5"/>
    <w:rsid w:val="007A3612"/>
    <w:rsid w:val="007A36BD"/>
    <w:rsid w:val="007A3EB6"/>
    <w:rsid w:val="007A4177"/>
    <w:rsid w:val="007A42F5"/>
    <w:rsid w:val="007A49A5"/>
    <w:rsid w:val="007A654B"/>
    <w:rsid w:val="007A7386"/>
    <w:rsid w:val="007A7936"/>
    <w:rsid w:val="007A7C0D"/>
    <w:rsid w:val="007B1813"/>
    <w:rsid w:val="007B1CF7"/>
    <w:rsid w:val="007B1E8A"/>
    <w:rsid w:val="007B2BA3"/>
    <w:rsid w:val="007B336C"/>
    <w:rsid w:val="007B3F64"/>
    <w:rsid w:val="007B4977"/>
    <w:rsid w:val="007B4A37"/>
    <w:rsid w:val="007B69BE"/>
    <w:rsid w:val="007B7880"/>
    <w:rsid w:val="007B7AA5"/>
    <w:rsid w:val="007C0730"/>
    <w:rsid w:val="007C0E67"/>
    <w:rsid w:val="007C1554"/>
    <w:rsid w:val="007C331B"/>
    <w:rsid w:val="007C3B6D"/>
    <w:rsid w:val="007C41E0"/>
    <w:rsid w:val="007C4BDB"/>
    <w:rsid w:val="007C7639"/>
    <w:rsid w:val="007D0787"/>
    <w:rsid w:val="007D110B"/>
    <w:rsid w:val="007D2D2E"/>
    <w:rsid w:val="007D3AAD"/>
    <w:rsid w:val="007D3F51"/>
    <w:rsid w:val="007D4219"/>
    <w:rsid w:val="007D4475"/>
    <w:rsid w:val="007D4531"/>
    <w:rsid w:val="007D585E"/>
    <w:rsid w:val="007D593F"/>
    <w:rsid w:val="007D701C"/>
    <w:rsid w:val="007D7035"/>
    <w:rsid w:val="007D74E0"/>
    <w:rsid w:val="007E0432"/>
    <w:rsid w:val="007E0607"/>
    <w:rsid w:val="007E0C42"/>
    <w:rsid w:val="007E2AC2"/>
    <w:rsid w:val="007E352F"/>
    <w:rsid w:val="007E37ED"/>
    <w:rsid w:val="007E39F0"/>
    <w:rsid w:val="007E70E5"/>
    <w:rsid w:val="007E7C91"/>
    <w:rsid w:val="007E7ED0"/>
    <w:rsid w:val="007E7FFA"/>
    <w:rsid w:val="007F0BAC"/>
    <w:rsid w:val="007F0D7C"/>
    <w:rsid w:val="007F0EAB"/>
    <w:rsid w:val="007F14C7"/>
    <w:rsid w:val="007F24D7"/>
    <w:rsid w:val="007F35E8"/>
    <w:rsid w:val="007F41EC"/>
    <w:rsid w:val="007F4577"/>
    <w:rsid w:val="007F462D"/>
    <w:rsid w:val="007F58FC"/>
    <w:rsid w:val="007F66C5"/>
    <w:rsid w:val="007F6CEA"/>
    <w:rsid w:val="007F6FEB"/>
    <w:rsid w:val="007F7CC2"/>
    <w:rsid w:val="00801747"/>
    <w:rsid w:val="00801ABA"/>
    <w:rsid w:val="00801EA9"/>
    <w:rsid w:val="00802A11"/>
    <w:rsid w:val="00802F61"/>
    <w:rsid w:val="008032CC"/>
    <w:rsid w:val="008035E7"/>
    <w:rsid w:val="0080379D"/>
    <w:rsid w:val="0080456E"/>
    <w:rsid w:val="00807CCF"/>
    <w:rsid w:val="008102B6"/>
    <w:rsid w:val="00810403"/>
    <w:rsid w:val="00810573"/>
    <w:rsid w:val="008105F5"/>
    <w:rsid w:val="0081179F"/>
    <w:rsid w:val="00811AB9"/>
    <w:rsid w:val="00813E5C"/>
    <w:rsid w:val="00814610"/>
    <w:rsid w:val="008147CA"/>
    <w:rsid w:val="008149FD"/>
    <w:rsid w:val="00814A2A"/>
    <w:rsid w:val="0081572A"/>
    <w:rsid w:val="00817A2A"/>
    <w:rsid w:val="00817BB0"/>
    <w:rsid w:val="008206AB"/>
    <w:rsid w:val="0082470F"/>
    <w:rsid w:val="00824D1E"/>
    <w:rsid w:val="008253E6"/>
    <w:rsid w:val="008255E5"/>
    <w:rsid w:val="00825CBB"/>
    <w:rsid w:val="00826503"/>
    <w:rsid w:val="00826A93"/>
    <w:rsid w:val="00826B3A"/>
    <w:rsid w:val="00827269"/>
    <w:rsid w:val="00827FDC"/>
    <w:rsid w:val="00830C34"/>
    <w:rsid w:val="00830F47"/>
    <w:rsid w:val="00835E7D"/>
    <w:rsid w:val="00837838"/>
    <w:rsid w:val="00837F01"/>
    <w:rsid w:val="008403EE"/>
    <w:rsid w:val="0084221B"/>
    <w:rsid w:val="008430F6"/>
    <w:rsid w:val="0084384E"/>
    <w:rsid w:val="00844A52"/>
    <w:rsid w:val="00844B28"/>
    <w:rsid w:val="00845418"/>
    <w:rsid w:val="008457C9"/>
    <w:rsid w:val="00845AA3"/>
    <w:rsid w:val="00845C0F"/>
    <w:rsid w:val="00845E10"/>
    <w:rsid w:val="008465FA"/>
    <w:rsid w:val="008472BE"/>
    <w:rsid w:val="00847B9E"/>
    <w:rsid w:val="00850DC0"/>
    <w:rsid w:val="008512DD"/>
    <w:rsid w:val="00851954"/>
    <w:rsid w:val="0085205A"/>
    <w:rsid w:val="0085217A"/>
    <w:rsid w:val="00852789"/>
    <w:rsid w:val="00852828"/>
    <w:rsid w:val="008537E3"/>
    <w:rsid w:val="00855DDE"/>
    <w:rsid w:val="00856490"/>
    <w:rsid w:val="00856F0F"/>
    <w:rsid w:val="008600EA"/>
    <w:rsid w:val="00861413"/>
    <w:rsid w:val="00861893"/>
    <w:rsid w:val="008625AF"/>
    <w:rsid w:val="008630D9"/>
    <w:rsid w:val="00864617"/>
    <w:rsid w:val="00864FA6"/>
    <w:rsid w:val="00865BB2"/>
    <w:rsid w:val="0086723E"/>
    <w:rsid w:val="008676D8"/>
    <w:rsid w:val="0087304C"/>
    <w:rsid w:val="008747C6"/>
    <w:rsid w:val="008752A9"/>
    <w:rsid w:val="008763F4"/>
    <w:rsid w:val="008766EF"/>
    <w:rsid w:val="00880CC4"/>
    <w:rsid w:val="00880FFB"/>
    <w:rsid w:val="00881A0A"/>
    <w:rsid w:val="0088383A"/>
    <w:rsid w:val="00884A1F"/>
    <w:rsid w:val="0088505B"/>
    <w:rsid w:val="00886BCC"/>
    <w:rsid w:val="00887897"/>
    <w:rsid w:val="00887DB6"/>
    <w:rsid w:val="00890F5D"/>
    <w:rsid w:val="008913B6"/>
    <w:rsid w:val="00891A86"/>
    <w:rsid w:val="00891E9F"/>
    <w:rsid w:val="008925A2"/>
    <w:rsid w:val="0089325D"/>
    <w:rsid w:val="00893DA8"/>
    <w:rsid w:val="00894615"/>
    <w:rsid w:val="008950CD"/>
    <w:rsid w:val="0089588A"/>
    <w:rsid w:val="0089588B"/>
    <w:rsid w:val="008959B2"/>
    <w:rsid w:val="00895E8D"/>
    <w:rsid w:val="00897931"/>
    <w:rsid w:val="008979A6"/>
    <w:rsid w:val="00897FA1"/>
    <w:rsid w:val="008A1287"/>
    <w:rsid w:val="008A13BF"/>
    <w:rsid w:val="008A47A0"/>
    <w:rsid w:val="008A56B1"/>
    <w:rsid w:val="008A6241"/>
    <w:rsid w:val="008A764B"/>
    <w:rsid w:val="008A7D50"/>
    <w:rsid w:val="008B0011"/>
    <w:rsid w:val="008B0479"/>
    <w:rsid w:val="008B23FB"/>
    <w:rsid w:val="008B2F9D"/>
    <w:rsid w:val="008B303C"/>
    <w:rsid w:val="008B3D11"/>
    <w:rsid w:val="008B5045"/>
    <w:rsid w:val="008B5117"/>
    <w:rsid w:val="008B52B4"/>
    <w:rsid w:val="008B55BA"/>
    <w:rsid w:val="008B6AD8"/>
    <w:rsid w:val="008B6E04"/>
    <w:rsid w:val="008B7A13"/>
    <w:rsid w:val="008B7F9F"/>
    <w:rsid w:val="008C09CA"/>
    <w:rsid w:val="008C0C54"/>
    <w:rsid w:val="008C0EFA"/>
    <w:rsid w:val="008C153A"/>
    <w:rsid w:val="008C58C5"/>
    <w:rsid w:val="008C5A83"/>
    <w:rsid w:val="008C6A0A"/>
    <w:rsid w:val="008C6E06"/>
    <w:rsid w:val="008C77D0"/>
    <w:rsid w:val="008D0E1D"/>
    <w:rsid w:val="008D140F"/>
    <w:rsid w:val="008D24C4"/>
    <w:rsid w:val="008D412E"/>
    <w:rsid w:val="008D43B9"/>
    <w:rsid w:val="008D56AE"/>
    <w:rsid w:val="008D5FEB"/>
    <w:rsid w:val="008D610B"/>
    <w:rsid w:val="008D6487"/>
    <w:rsid w:val="008D6CEF"/>
    <w:rsid w:val="008D6D39"/>
    <w:rsid w:val="008D6FBA"/>
    <w:rsid w:val="008E0B0F"/>
    <w:rsid w:val="008E1391"/>
    <w:rsid w:val="008E145D"/>
    <w:rsid w:val="008E182F"/>
    <w:rsid w:val="008E26EB"/>
    <w:rsid w:val="008E2AF9"/>
    <w:rsid w:val="008E3545"/>
    <w:rsid w:val="008E3A38"/>
    <w:rsid w:val="008E401D"/>
    <w:rsid w:val="008E5088"/>
    <w:rsid w:val="008E58BF"/>
    <w:rsid w:val="008F0D8D"/>
    <w:rsid w:val="008F3360"/>
    <w:rsid w:val="008F381A"/>
    <w:rsid w:val="008F3D1A"/>
    <w:rsid w:val="008F4156"/>
    <w:rsid w:val="008F458A"/>
    <w:rsid w:val="008F4630"/>
    <w:rsid w:val="008F588A"/>
    <w:rsid w:val="008F69A1"/>
    <w:rsid w:val="008F7CD2"/>
    <w:rsid w:val="008F7F4D"/>
    <w:rsid w:val="00900ECA"/>
    <w:rsid w:val="00901DF0"/>
    <w:rsid w:val="009028FA"/>
    <w:rsid w:val="0090548A"/>
    <w:rsid w:val="00905C52"/>
    <w:rsid w:val="0091139C"/>
    <w:rsid w:val="00913F78"/>
    <w:rsid w:val="009141B4"/>
    <w:rsid w:val="009142A2"/>
    <w:rsid w:val="00914877"/>
    <w:rsid w:val="009157A4"/>
    <w:rsid w:val="00915E4E"/>
    <w:rsid w:val="00916404"/>
    <w:rsid w:val="00916A41"/>
    <w:rsid w:val="00917C34"/>
    <w:rsid w:val="009201FC"/>
    <w:rsid w:val="00920A6C"/>
    <w:rsid w:val="00920AC2"/>
    <w:rsid w:val="00920B64"/>
    <w:rsid w:val="00920D2D"/>
    <w:rsid w:val="009220A7"/>
    <w:rsid w:val="0092294D"/>
    <w:rsid w:val="00923B7D"/>
    <w:rsid w:val="00926065"/>
    <w:rsid w:val="00927F80"/>
    <w:rsid w:val="00930AC4"/>
    <w:rsid w:val="00932505"/>
    <w:rsid w:val="009348E8"/>
    <w:rsid w:val="00934A76"/>
    <w:rsid w:val="00935D7D"/>
    <w:rsid w:val="00944357"/>
    <w:rsid w:val="00944A1E"/>
    <w:rsid w:val="00945C52"/>
    <w:rsid w:val="00945DE9"/>
    <w:rsid w:val="00951618"/>
    <w:rsid w:val="00951C77"/>
    <w:rsid w:val="00951DCB"/>
    <w:rsid w:val="00951DDB"/>
    <w:rsid w:val="009545BF"/>
    <w:rsid w:val="009545FD"/>
    <w:rsid w:val="0095474C"/>
    <w:rsid w:val="00954859"/>
    <w:rsid w:val="00955A27"/>
    <w:rsid w:val="00956A39"/>
    <w:rsid w:val="00956C72"/>
    <w:rsid w:val="00956EF9"/>
    <w:rsid w:val="0096170E"/>
    <w:rsid w:val="00962E81"/>
    <w:rsid w:val="009634A5"/>
    <w:rsid w:val="00963A4C"/>
    <w:rsid w:val="00963C2D"/>
    <w:rsid w:val="00964739"/>
    <w:rsid w:val="00964C20"/>
    <w:rsid w:val="00965249"/>
    <w:rsid w:val="00965E22"/>
    <w:rsid w:val="00966C7B"/>
    <w:rsid w:val="00970171"/>
    <w:rsid w:val="009729C0"/>
    <w:rsid w:val="00972BB8"/>
    <w:rsid w:val="00972D02"/>
    <w:rsid w:val="00974317"/>
    <w:rsid w:val="009745FA"/>
    <w:rsid w:val="00974F60"/>
    <w:rsid w:val="0097635C"/>
    <w:rsid w:val="00976784"/>
    <w:rsid w:val="00977AE8"/>
    <w:rsid w:val="00977F2B"/>
    <w:rsid w:val="00980EE7"/>
    <w:rsid w:val="009810E5"/>
    <w:rsid w:val="00982369"/>
    <w:rsid w:val="0098280C"/>
    <w:rsid w:val="00982E71"/>
    <w:rsid w:val="00983124"/>
    <w:rsid w:val="00984240"/>
    <w:rsid w:val="009849AE"/>
    <w:rsid w:val="00984FBD"/>
    <w:rsid w:val="00990F77"/>
    <w:rsid w:val="009917A3"/>
    <w:rsid w:val="00991E58"/>
    <w:rsid w:val="009936C2"/>
    <w:rsid w:val="00993DB2"/>
    <w:rsid w:val="00995887"/>
    <w:rsid w:val="0099698D"/>
    <w:rsid w:val="00996D94"/>
    <w:rsid w:val="00997B39"/>
    <w:rsid w:val="009A0870"/>
    <w:rsid w:val="009A1D9B"/>
    <w:rsid w:val="009A1F9D"/>
    <w:rsid w:val="009A38DB"/>
    <w:rsid w:val="009A4597"/>
    <w:rsid w:val="009A4A69"/>
    <w:rsid w:val="009A4A71"/>
    <w:rsid w:val="009A5800"/>
    <w:rsid w:val="009A5E25"/>
    <w:rsid w:val="009A7EAB"/>
    <w:rsid w:val="009B0B36"/>
    <w:rsid w:val="009B15A8"/>
    <w:rsid w:val="009B1FCB"/>
    <w:rsid w:val="009B221D"/>
    <w:rsid w:val="009B2536"/>
    <w:rsid w:val="009B37FC"/>
    <w:rsid w:val="009B4825"/>
    <w:rsid w:val="009B4B33"/>
    <w:rsid w:val="009B6846"/>
    <w:rsid w:val="009B7112"/>
    <w:rsid w:val="009C102A"/>
    <w:rsid w:val="009C1061"/>
    <w:rsid w:val="009C1EE9"/>
    <w:rsid w:val="009C47D3"/>
    <w:rsid w:val="009C6225"/>
    <w:rsid w:val="009C729C"/>
    <w:rsid w:val="009D1733"/>
    <w:rsid w:val="009D1BE2"/>
    <w:rsid w:val="009D1DF4"/>
    <w:rsid w:val="009D1EDA"/>
    <w:rsid w:val="009D20E3"/>
    <w:rsid w:val="009D3498"/>
    <w:rsid w:val="009D35C9"/>
    <w:rsid w:val="009D394F"/>
    <w:rsid w:val="009D3E80"/>
    <w:rsid w:val="009D4697"/>
    <w:rsid w:val="009D4A4C"/>
    <w:rsid w:val="009D5A87"/>
    <w:rsid w:val="009D7142"/>
    <w:rsid w:val="009D723F"/>
    <w:rsid w:val="009D7503"/>
    <w:rsid w:val="009E12C4"/>
    <w:rsid w:val="009E1C7A"/>
    <w:rsid w:val="009E3CE2"/>
    <w:rsid w:val="009E6250"/>
    <w:rsid w:val="009E625F"/>
    <w:rsid w:val="009E7052"/>
    <w:rsid w:val="009E72DD"/>
    <w:rsid w:val="009E755D"/>
    <w:rsid w:val="009E76DE"/>
    <w:rsid w:val="009F0350"/>
    <w:rsid w:val="009F1996"/>
    <w:rsid w:val="009F348D"/>
    <w:rsid w:val="009F3C58"/>
    <w:rsid w:val="009F43A1"/>
    <w:rsid w:val="009F4FDF"/>
    <w:rsid w:val="009F624E"/>
    <w:rsid w:val="009F6DF6"/>
    <w:rsid w:val="009F7F11"/>
    <w:rsid w:val="00A03F94"/>
    <w:rsid w:val="00A03FF2"/>
    <w:rsid w:val="00A040BD"/>
    <w:rsid w:val="00A04188"/>
    <w:rsid w:val="00A05652"/>
    <w:rsid w:val="00A06DE1"/>
    <w:rsid w:val="00A11B61"/>
    <w:rsid w:val="00A12277"/>
    <w:rsid w:val="00A128F8"/>
    <w:rsid w:val="00A13355"/>
    <w:rsid w:val="00A14AE1"/>
    <w:rsid w:val="00A15441"/>
    <w:rsid w:val="00A1704D"/>
    <w:rsid w:val="00A20633"/>
    <w:rsid w:val="00A21CC8"/>
    <w:rsid w:val="00A22C44"/>
    <w:rsid w:val="00A23450"/>
    <w:rsid w:val="00A23C14"/>
    <w:rsid w:val="00A24900"/>
    <w:rsid w:val="00A250B6"/>
    <w:rsid w:val="00A252B3"/>
    <w:rsid w:val="00A26F81"/>
    <w:rsid w:val="00A3032B"/>
    <w:rsid w:val="00A30823"/>
    <w:rsid w:val="00A30942"/>
    <w:rsid w:val="00A32D0C"/>
    <w:rsid w:val="00A32FEB"/>
    <w:rsid w:val="00A33C0B"/>
    <w:rsid w:val="00A34BE3"/>
    <w:rsid w:val="00A367D6"/>
    <w:rsid w:val="00A37C14"/>
    <w:rsid w:val="00A40A47"/>
    <w:rsid w:val="00A40A8F"/>
    <w:rsid w:val="00A4118D"/>
    <w:rsid w:val="00A41849"/>
    <w:rsid w:val="00A41AED"/>
    <w:rsid w:val="00A42F55"/>
    <w:rsid w:val="00A43422"/>
    <w:rsid w:val="00A43C70"/>
    <w:rsid w:val="00A447D5"/>
    <w:rsid w:val="00A46B08"/>
    <w:rsid w:val="00A46C61"/>
    <w:rsid w:val="00A470E6"/>
    <w:rsid w:val="00A516F6"/>
    <w:rsid w:val="00A51BFA"/>
    <w:rsid w:val="00A5400E"/>
    <w:rsid w:val="00A547AE"/>
    <w:rsid w:val="00A563BF"/>
    <w:rsid w:val="00A57927"/>
    <w:rsid w:val="00A57AB3"/>
    <w:rsid w:val="00A616FF"/>
    <w:rsid w:val="00A62AD8"/>
    <w:rsid w:val="00A645D5"/>
    <w:rsid w:val="00A65698"/>
    <w:rsid w:val="00A65E30"/>
    <w:rsid w:val="00A66567"/>
    <w:rsid w:val="00A70136"/>
    <w:rsid w:val="00A7083C"/>
    <w:rsid w:val="00A713A8"/>
    <w:rsid w:val="00A7152D"/>
    <w:rsid w:val="00A72D08"/>
    <w:rsid w:val="00A73575"/>
    <w:rsid w:val="00A74829"/>
    <w:rsid w:val="00A74C62"/>
    <w:rsid w:val="00A7628A"/>
    <w:rsid w:val="00A76A56"/>
    <w:rsid w:val="00A7705D"/>
    <w:rsid w:val="00A8004B"/>
    <w:rsid w:val="00A804E1"/>
    <w:rsid w:val="00A80652"/>
    <w:rsid w:val="00A810DB"/>
    <w:rsid w:val="00A81446"/>
    <w:rsid w:val="00A822CA"/>
    <w:rsid w:val="00A82663"/>
    <w:rsid w:val="00A82986"/>
    <w:rsid w:val="00A82AE0"/>
    <w:rsid w:val="00A83B1F"/>
    <w:rsid w:val="00A845CE"/>
    <w:rsid w:val="00A84DC0"/>
    <w:rsid w:val="00A85BF2"/>
    <w:rsid w:val="00A85CF8"/>
    <w:rsid w:val="00A866C3"/>
    <w:rsid w:val="00A86C37"/>
    <w:rsid w:val="00A86DA9"/>
    <w:rsid w:val="00A87BBC"/>
    <w:rsid w:val="00A90DA3"/>
    <w:rsid w:val="00A90EE5"/>
    <w:rsid w:val="00A9242C"/>
    <w:rsid w:val="00A93CAB"/>
    <w:rsid w:val="00A95AA9"/>
    <w:rsid w:val="00A961F0"/>
    <w:rsid w:val="00A96F75"/>
    <w:rsid w:val="00AA1376"/>
    <w:rsid w:val="00AA2511"/>
    <w:rsid w:val="00AA448D"/>
    <w:rsid w:val="00AA44E7"/>
    <w:rsid w:val="00AA722C"/>
    <w:rsid w:val="00AB0735"/>
    <w:rsid w:val="00AB0E93"/>
    <w:rsid w:val="00AB145A"/>
    <w:rsid w:val="00AB2443"/>
    <w:rsid w:val="00AB2D04"/>
    <w:rsid w:val="00AB43C5"/>
    <w:rsid w:val="00AB7207"/>
    <w:rsid w:val="00AC1462"/>
    <w:rsid w:val="00AC55D8"/>
    <w:rsid w:val="00AC567F"/>
    <w:rsid w:val="00AC5E4B"/>
    <w:rsid w:val="00AC6008"/>
    <w:rsid w:val="00AC627F"/>
    <w:rsid w:val="00AC6C1A"/>
    <w:rsid w:val="00AC6FBC"/>
    <w:rsid w:val="00AD0854"/>
    <w:rsid w:val="00AD0CE8"/>
    <w:rsid w:val="00AD1093"/>
    <w:rsid w:val="00AD13C8"/>
    <w:rsid w:val="00AD1D93"/>
    <w:rsid w:val="00AD1FD2"/>
    <w:rsid w:val="00AD3CE8"/>
    <w:rsid w:val="00AD3F86"/>
    <w:rsid w:val="00AE0AFE"/>
    <w:rsid w:val="00AE16AB"/>
    <w:rsid w:val="00AE2B92"/>
    <w:rsid w:val="00AE38BB"/>
    <w:rsid w:val="00AE3A86"/>
    <w:rsid w:val="00AE5AE5"/>
    <w:rsid w:val="00AE5FE4"/>
    <w:rsid w:val="00AE77B0"/>
    <w:rsid w:val="00AF041E"/>
    <w:rsid w:val="00AF0469"/>
    <w:rsid w:val="00AF0B0C"/>
    <w:rsid w:val="00AF2403"/>
    <w:rsid w:val="00AF242D"/>
    <w:rsid w:val="00AF33B0"/>
    <w:rsid w:val="00AF3F23"/>
    <w:rsid w:val="00AF418D"/>
    <w:rsid w:val="00AF47F3"/>
    <w:rsid w:val="00AF4AC8"/>
    <w:rsid w:val="00AF5313"/>
    <w:rsid w:val="00AF6B36"/>
    <w:rsid w:val="00AF6CA4"/>
    <w:rsid w:val="00AF6E09"/>
    <w:rsid w:val="00AF7665"/>
    <w:rsid w:val="00B0039B"/>
    <w:rsid w:val="00B007A8"/>
    <w:rsid w:val="00B01B69"/>
    <w:rsid w:val="00B02239"/>
    <w:rsid w:val="00B02C6A"/>
    <w:rsid w:val="00B03198"/>
    <w:rsid w:val="00B031B1"/>
    <w:rsid w:val="00B032AB"/>
    <w:rsid w:val="00B0343D"/>
    <w:rsid w:val="00B03F44"/>
    <w:rsid w:val="00B04398"/>
    <w:rsid w:val="00B0517C"/>
    <w:rsid w:val="00B052F9"/>
    <w:rsid w:val="00B0541C"/>
    <w:rsid w:val="00B057B5"/>
    <w:rsid w:val="00B07B10"/>
    <w:rsid w:val="00B07CA3"/>
    <w:rsid w:val="00B1067F"/>
    <w:rsid w:val="00B109C3"/>
    <w:rsid w:val="00B11502"/>
    <w:rsid w:val="00B11CA3"/>
    <w:rsid w:val="00B123A2"/>
    <w:rsid w:val="00B12E64"/>
    <w:rsid w:val="00B154EA"/>
    <w:rsid w:val="00B158A8"/>
    <w:rsid w:val="00B15E00"/>
    <w:rsid w:val="00B163E5"/>
    <w:rsid w:val="00B20ED6"/>
    <w:rsid w:val="00B23919"/>
    <w:rsid w:val="00B25129"/>
    <w:rsid w:val="00B2535E"/>
    <w:rsid w:val="00B2631A"/>
    <w:rsid w:val="00B266C8"/>
    <w:rsid w:val="00B2691A"/>
    <w:rsid w:val="00B26CE0"/>
    <w:rsid w:val="00B273E9"/>
    <w:rsid w:val="00B27679"/>
    <w:rsid w:val="00B30A62"/>
    <w:rsid w:val="00B30BAC"/>
    <w:rsid w:val="00B30BE0"/>
    <w:rsid w:val="00B30FDB"/>
    <w:rsid w:val="00B32C04"/>
    <w:rsid w:val="00B34232"/>
    <w:rsid w:val="00B343E2"/>
    <w:rsid w:val="00B3444E"/>
    <w:rsid w:val="00B369F1"/>
    <w:rsid w:val="00B40D4D"/>
    <w:rsid w:val="00B41213"/>
    <w:rsid w:val="00B42480"/>
    <w:rsid w:val="00B4372F"/>
    <w:rsid w:val="00B43F9D"/>
    <w:rsid w:val="00B4465B"/>
    <w:rsid w:val="00B44FBC"/>
    <w:rsid w:val="00B50991"/>
    <w:rsid w:val="00B509D9"/>
    <w:rsid w:val="00B512A0"/>
    <w:rsid w:val="00B51F54"/>
    <w:rsid w:val="00B5255A"/>
    <w:rsid w:val="00B52C39"/>
    <w:rsid w:val="00B5359B"/>
    <w:rsid w:val="00B53CC5"/>
    <w:rsid w:val="00B54F55"/>
    <w:rsid w:val="00B553CF"/>
    <w:rsid w:val="00B55799"/>
    <w:rsid w:val="00B57871"/>
    <w:rsid w:val="00B57891"/>
    <w:rsid w:val="00B57C80"/>
    <w:rsid w:val="00B57CCB"/>
    <w:rsid w:val="00B60FE5"/>
    <w:rsid w:val="00B615AE"/>
    <w:rsid w:val="00B61E62"/>
    <w:rsid w:val="00B63C1F"/>
    <w:rsid w:val="00B63EEA"/>
    <w:rsid w:val="00B641EC"/>
    <w:rsid w:val="00B64F09"/>
    <w:rsid w:val="00B65CBE"/>
    <w:rsid w:val="00B66920"/>
    <w:rsid w:val="00B66F1F"/>
    <w:rsid w:val="00B67861"/>
    <w:rsid w:val="00B67F68"/>
    <w:rsid w:val="00B708DE"/>
    <w:rsid w:val="00B70D1B"/>
    <w:rsid w:val="00B70E04"/>
    <w:rsid w:val="00B72AA4"/>
    <w:rsid w:val="00B72D78"/>
    <w:rsid w:val="00B773BE"/>
    <w:rsid w:val="00B800EA"/>
    <w:rsid w:val="00B807B5"/>
    <w:rsid w:val="00B81B6B"/>
    <w:rsid w:val="00B82F2B"/>
    <w:rsid w:val="00B83A47"/>
    <w:rsid w:val="00B83BDE"/>
    <w:rsid w:val="00B8411B"/>
    <w:rsid w:val="00B84564"/>
    <w:rsid w:val="00B8468B"/>
    <w:rsid w:val="00B84D5E"/>
    <w:rsid w:val="00B85CEA"/>
    <w:rsid w:val="00B86E7A"/>
    <w:rsid w:val="00B87C74"/>
    <w:rsid w:val="00B90490"/>
    <w:rsid w:val="00B90896"/>
    <w:rsid w:val="00B90ABD"/>
    <w:rsid w:val="00B90D15"/>
    <w:rsid w:val="00B90E0A"/>
    <w:rsid w:val="00B91AFC"/>
    <w:rsid w:val="00B91B72"/>
    <w:rsid w:val="00B92866"/>
    <w:rsid w:val="00B92BED"/>
    <w:rsid w:val="00B941E4"/>
    <w:rsid w:val="00B949F0"/>
    <w:rsid w:val="00B94FED"/>
    <w:rsid w:val="00B96696"/>
    <w:rsid w:val="00B972DF"/>
    <w:rsid w:val="00B97E14"/>
    <w:rsid w:val="00BA0686"/>
    <w:rsid w:val="00BA0EA5"/>
    <w:rsid w:val="00BA103F"/>
    <w:rsid w:val="00BA29D2"/>
    <w:rsid w:val="00BA3736"/>
    <w:rsid w:val="00BA3A48"/>
    <w:rsid w:val="00BA3C98"/>
    <w:rsid w:val="00BA4975"/>
    <w:rsid w:val="00BA4A83"/>
    <w:rsid w:val="00BA4C75"/>
    <w:rsid w:val="00BA5ED8"/>
    <w:rsid w:val="00BA6056"/>
    <w:rsid w:val="00BA6A2D"/>
    <w:rsid w:val="00BA7117"/>
    <w:rsid w:val="00BA7DA0"/>
    <w:rsid w:val="00BB07D4"/>
    <w:rsid w:val="00BB0F60"/>
    <w:rsid w:val="00BB18A7"/>
    <w:rsid w:val="00BB1C33"/>
    <w:rsid w:val="00BB2246"/>
    <w:rsid w:val="00BB25FE"/>
    <w:rsid w:val="00BB2C57"/>
    <w:rsid w:val="00BB31CD"/>
    <w:rsid w:val="00BB421A"/>
    <w:rsid w:val="00BB50D8"/>
    <w:rsid w:val="00BB542B"/>
    <w:rsid w:val="00BB5FB0"/>
    <w:rsid w:val="00BB6A91"/>
    <w:rsid w:val="00BB7F39"/>
    <w:rsid w:val="00BC0E53"/>
    <w:rsid w:val="00BC0FB9"/>
    <w:rsid w:val="00BC10C8"/>
    <w:rsid w:val="00BC2695"/>
    <w:rsid w:val="00BC2888"/>
    <w:rsid w:val="00BC4910"/>
    <w:rsid w:val="00BC5445"/>
    <w:rsid w:val="00BC67CC"/>
    <w:rsid w:val="00BC6817"/>
    <w:rsid w:val="00BC6828"/>
    <w:rsid w:val="00BD0483"/>
    <w:rsid w:val="00BD077D"/>
    <w:rsid w:val="00BD12B9"/>
    <w:rsid w:val="00BD1349"/>
    <w:rsid w:val="00BD205C"/>
    <w:rsid w:val="00BD2AF3"/>
    <w:rsid w:val="00BD32A6"/>
    <w:rsid w:val="00BD36E7"/>
    <w:rsid w:val="00BD5FF6"/>
    <w:rsid w:val="00BD6015"/>
    <w:rsid w:val="00BD73C6"/>
    <w:rsid w:val="00BE08CC"/>
    <w:rsid w:val="00BE2695"/>
    <w:rsid w:val="00BE417B"/>
    <w:rsid w:val="00BE4220"/>
    <w:rsid w:val="00BE49E7"/>
    <w:rsid w:val="00BE549F"/>
    <w:rsid w:val="00BE5FDE"/>
    <w:rsid w:val="00BE7913"/>
    <w:rsid w:val="00BF0508"/>
    <w:rsid w:val="00BF2F58"/>
    <w:rsid w:val="00BF3554"/>
    <w:rsid w:val="00BF4F23"/>
    <w:rsid w:val="00BF67D5"/>
    <w:rsid w:val="00BF6D9E"/>
    <w:rsid w:val="00C005A1"/>
    <w:rsid w:val="00C00DD2"/>
    <w:rsid w:val="00C02C8B"/>
    <w:rsid w:val="00C03ABF"/>
    <w:rsid w:val="00C04E2E"/>
    <w:rsid w:val="00C07700"/>
    <w:rsid w:val="00C10BFE"/>
    <w:rsid w:val="00C10D4D"/>
    <w:rsid w:val="00C11D2F"/>
    <w:rsid w:val="00C120D8"/>
    <w:rsid w:val="00C1216E"/>
    <w:rsid w:val="00C12F8A"/>
    <w:rsid w:val="00C12FFE"/>
    <w:rsid w:val="00C14DAF"/>
    <w:rsid w:val="00C154D9"/>
    <w:rsid w:val="00C17043"/>
    <w:rsid w:val="00C1736E"/>
    <w:rsid w:val="00C17A65"/>
    <w:rsid w:val="00C21341"/>
    <w:rsid w:val="00C222F6"/>
    <w:rsid w:val="00C223CD"/>
    <w:rsid w:val="00C2246F"/>
    <w:rsid w:val="00C22691"/>
    <w:rsid w:val="00C24C6B"/>
    <w:rsid w:val="00C24D14"/>
    <w:rsid w:val="00C2676A"/>
    <w:rsid w:val="00C26C05"/>
    <w:rsid w:val="00C27175"/>
    <w:rsid w:val="00C30622"/>
    <w:rsid w:val="00C317A2"/>
    <w:rsid w:val="00C334AC"/>
    <w:rsid w:val="00C37E41"/>
    <w:rsid w:val="00C4011C"/>
    <w:rsid w:val="00C40857"/>
    <w:rsid w:val="00C42B84"/>
    <w:rsid w:val="00C43E49"/>
    <w:rsid w:val="00C4405E"/>
    <w:rsid w:val="00C448D1"/>
    <w:rsid w:val="00C45070"/>
    <w:rsid w:val="00C451B4"/>
    <w:rsid w:val="00C47BF9"/>
    <w:rsid w:val="00C5037B"/>
    <w:rsid w:val="00C52B2E"/>
    <w:rsid w:val="00C53B0B"/>
    <w:rsid w:val="00C53DD9"/>
    <w:rsid w:val="00C55820"/>
    <w:rsid w:val="00C61140"/>
    <w:rsid w:val="00C61458"/>
    <w:rsid w:val="00C61A17"/>
    <w:rsid w:val="00C62472"/>
    <w:rsid w:val="00C630A0"/>
    <w:rsid w:val="00C63DE2"/>
    <w:rsid w:val="00C63E3F"/>
    <w:rsid w:val="00C643C6"/>
    <w:rsid w:val="00C65265"/>
    <w:rsid w:val="00C656DE"/>
    <w:rsid w:val="00C6681A"/>
    <w:rsid w:val="00C669BC"/>
    <w:rsid w:val="00C676AA"/>
    <w:rsid w:val="00C7117E"/>
    <w:rsid w:val="00C7170A"/>
    <w:rsid w:val="00C7172D"/>
    <w:rsid w:val="00C74175"/>
    <w:rsid w:val="00C75444"/>
    <w:rsid w:val="00C7589D"/>
    <w:rsid w:val="00C77C90"/>
    <w:rsid w:val="00C8007C"/>
    <w:rsid w:val="00C80437"/>
    <w:rsid w:val="00C81703"/>
    <w:rsid w:val="00C8392C"/>
    <w:rsid w:val="00C84B3D"/>
    <w:rsid w:val="00C85A25"/>
    <w:rsid w:val="00C86BDC"/>
    <w:rsid w:val="00C87572"/>
    <w:rsid w:val="00C87D40"/>
    <w:rsid w:val="00C9165F"/>
    <w:rsid w:val="00C91C45"/>
    <w:rsid w:val="00C92423"/>
    <w:rsid w:val="00C92671"/>
    <w:rsid w:val="00C926CB"/>
    <w:rsid w:val="00C92C0B"/>
    <w:rsid w:val="00C94A3E"/>
    <w:rsid w:val="00C94C3B"/>
    <w:rsid w:val="00C965AA"/>
    <w:rsid w:val="00C96D27"/>
    <w:rsid w:val="00C96E61"/>
    <w:rsid w:val="00C97A5C"/>
    <w:rsid w:val="00CA2445"/>
    <w:rsid w:val="00CA2676"/>
    <w:rsid w:val="00CA273B"/>
    <w:rsid w:val="00CA2C6F"/>
    <w:rsid w:val="00CA355E"/>
    <w:rsid w:val="00CA56F0"/>
    <w:rsid w:val="00CA6EF9"/>
    <w:rsid w:val="00CA7098"/>
    <w:rsid w:val="00CA76B6"/>
    <w:rsid w:val="00CB00E4"/>
    <w:rsid w:val="00CB056E"/>
    <w:rsid w:val="00CB0680"/>
    <w:rsid w:val="00CB3110"/>
    <w:rsid w:val="00CB39BF"/>
    <w:rsid w:val="00CB3A54"/>
    <w:rsid w:val="00CB3B22"/>
    <w:rsid w:val="00CB4247"/>
    <w:rsid w:val="00CB4A5E"/>
    <w:rsid w:val="00CB62F5"/>
    <w:rsid w:val="00CB67BA"/>
    <w:rsid w:val="00CB694D"/>
    <w:rsid w:val="00CB69A4"/>
    <w:rsid w:val="00CB7B63"/>
    <w:rsid w:val="00CC005C"/>
    <w:rsid w:val="00CC2ED7"/>
    <w:rsid w:val="00CC306A"/>
    <w:rsid w:val="00CC4137"/>
    <w:rsid w:val="00CC499C"/>
    <w:rsid w:val="00CC5D16"/>
    <w:rsid w:val="00CC63D1"/>
    <w:rsid w:val="00CC6B3B"/>
    <w:rsid w:val="00CC7F02"/>
    <w:rsid w:val="00CD1633"/>
    <w:rsid w:val="00CD18F2"/>
    <w:rsid w:val="00CD2308"/>
    <w:rsid w:val="00CD23B6"/>
    <w:rsid w:val="00CD40A8"/>
    <w:rsid w:val="00CD5079"/>
    <w:rsid w:val="00CD5F6B"/>
    <w:rsid w:val="00CE032E"/>
    <w:rsid w:val="00CE05FD"/>
    <w:rsid w:val="00CE2A42"/>
    <w:rsid w:val="00CE2D30"/>
    <w:rsid w:val="00CE3F26"/>
    <w:rsid w:val="00CE4869"/>
    <w:rsid w:val="00CE58D6"/>
    <w:rsid w:val="00CE69A7"/>
    <w:rsid w:val="00CE6D80"/>
    <w:rsid w:val="00CE7403"/>
    <w:rsid w:val="00CE7997"/>
    <w:rsid w:val="00CE7AED"/>
    <w:rsid w:val="00CF03A3"/>
    <w:rsid w:val="00CF2155"/>
    <w:rsid w:val="00CF3D74"/>
    <w:rsid w:val="00CF4473"/>
    <w:rsid w:val="00CF4AD3"/>
    <w:rsid w:val="00CF4ECE"/>
    <w:rsid w:val="00CF4F0D"/>
    <w:rsid w:val="00CF56D3"/>
    <w:rsid w:val="00CF7074"/>
    <w:rsid w:val="00D001E1"/>
    <w:rsid w:val="00D009DD"/>
    <w:rsid w:val="00D00A42"/>
    <w:rsid w:val="00D01D84"/>
    <w:rsid w:val="00D0485D"/>
    <w:rsid w:val="00D05F18"/>
    <w:rsid w:val="00D06EDF"/>
    <w:rsid w:val="00D07DBA"/>
    <w:rsid w:val="00D102C8"/>
    <w:rsid w:val="00D120D2"/>
    <w:rsid w:val="00D127E7"/>
    <w:rsid w:val="00D14E0C"/>
    <w:rsid w:val="00D152D4"/>
    <w:rsid w:val="00D16D45"/>
    <w:rsid w:val="00D172FC"/>
    <w:rsid w:val="00D1756E"/>
    <w:rsid w:val="00D17CC5"/>
    <w:rsid w:val="00D205C2"/>
    <w:rsid w:val="00D2170F"/>
    <w:rsid w:val="00D22298"/>
    <w:rsid w:val="00D226FE"/>
    <w:rsid w:val="00D238FC"/>
    <w:rsid w:val="00D2671C"/>
    <w:rsid w:val="00D26D40"/>
    <w:rsid w:val="00D2713F"/>
    <w:rsid w:val="00D31208"/>
    <w:rsid w:val="00D315B7"/>
    <w:rsid w:val="00D3254B"/>
    <w:rsid w:val="00D3353F"/>
    <w:rsid w:val="00D33D16"/>
    <w:rsid w:val="00D350C4"/>
    <w:rsid w:val="00D35786"/>
    <w:rsid w:val="00D35C28"/>
    <w:rsid w:val="00D36144"/>
    <w:rsid w:val="00D36647"/>
    <w:rsid w:val="00D36C52"/>
    <w:rsid w:val="00D36DD2"/>
    <w:rsid w:val="00D40914"/>
    <w:rsid w:val="00D40E77"/>
    <w:rsid w:val="00D44CCA"/>
    <w:rsid w:val="00D4685C"/>
    <w:rsid w:val="00D4734E"/>
    <w:rsid w:val="00D47404"/>
    <w:rsid w:val="00D47835"/>
    <w:rsid w:val="00D47EF3"/>
    <w:rsid w:val="00D500F8"/>
    <w:rsid w:val="00D51446"/>
    <w:rsid w:val="00D515AB"/>
    <w:rsid w:val="00D51899"/>
    <w:rsid w:val="00D5218E"/>
    <w:rsid w:val="00D53E70"/>
    <w:rsid w:val="00D5452F"/>
    <w:rsid w:val="00D54CD3"/>
    <w:rsid w:val="00D57D0E"/>
    <w:rsid w:val="00D60686"/>
    <w:rsid w:val="00D60C3C"/>
    <w:rsid w:val="00D6192E"/>
    <w:rsid w:val="00D61F61"/>
    <w:rsid w:val="00D63FBF"/>
    <w:rsid w:val="00D642AD"/>
    <w:rsid w:val="00D64923"/>
    <w:rsid w:val="00D66A18"/>
    <w:rsid w:val="00D66A84"/>
    <w:rsid w:val="00D66DE3"/>
    <w:rsid w:val="00D67102"/>
    <w:rsid w:val="00D71FEE"/>
    <w:rsid w:val="00D72660"/>
    <w:rsid w:val="00D74DF7"/>
    <w:rsid w:val="00D77364"/>
    <w:rsid w:val="00D7770E"/>
    <w:rsid w:val="00D777BF"/>
    <w:rsid w:val="00D811A3"/>
    <w:rsid w:val="00D81A0B"/>
    <w:rsid w:val="00D8422B"/>
    <w:rsid w:val="00D84C15"/>
    <w:rsid w:val="00D853B0"/>
    <w:rsid w:val="00D905DA"/>
    <w:rsid w:val="00D9087B"/>
    <w:rsid w:val="00D90AC5"/>
    <w:rsid w:val="00D90F2E"/>
    <w:rsid w:val="00D92B7B"/>
    <w:rsid w:val="00D93E6A"/>
    <w:rsid w:val="00D948B9"/>
    <w:rsid w:val="00D95A3D"/>
    <w:rsid w:val="00D96051"/>
    <w:rsid w:val="00D96A22"/>
    <w:rsid w:val="00D97B00"/>
    <w:rsid w:val="00D97F8E"/>
    <w:rsid w:val="00DA0783"/>
    <w:rsid w:val="00DA0AA9"/>
    <w:rsid w:val="00DA0E3C"/>
    <w:rsid w:val="00DA269D"/>
    <w:rsid w:val="00DA2D0B"/>
    <w:rsid w:val="00DA3452"/>
    <w:rsid w:val="00DA60B2"/>
    <w:rsid w:val="00DA644C"/>
    <w:rsid w:val="00DB0A21"/>
    <w:rsid w:val="00DB1692"/>
    <w:rsid w:val="00DB23C6"/>
    <w:rsid w:val="00DB24C4"/>
    <w:rsid w:val="00DB29F3"/>
    <w:rsid w:val="00DB2D32"/>
    <w:rsid w:val="00DB2D52"/>
    <w:rsid w:val="00DB3864"/>
    <w:rsid w:val="00DB4A23"/>
    <w:rsid w:val="00DB6376"/>
    <w:rsid w:val="00DB67A8"/>
    <w:rsid w:val="00DC3920"/>
    <w:rsid w:val="00DC44A6"/>
    <w:rsid w:val="00DC50F2"/>
    <w:rsid w:val="00DC5CA7"/>
    <w:rsid w:val="00DC6336"/>
    <w:rsid w:val="00DC66A6"/>
    <w:rsid w:val="00DC69E1"/>
    <w:rsid w:val="00DC7B62"/>
    <w:rsid w:val="00DD013A"/>
    <w:rsid w:val="00DD0E04"/>
    <w:rsid w:val="00DD27A5"/>
    <w:rsid w:val="00DD30ED"/>
    <w:rsid w:val="00DD4057"/>
    <w:rsid w:val="00DD4A61"/>
    <w:rsid w:val="00DD4AA4"/>
    <w:rsid w:val="00DD6AA7"/>
    <w:rsid w:val="00DD72C0"/>
    <w:rsid w:val="00DD7665"/>
    <w:rsid w:val="00DE01B0"/>
    <w:rsid w:val="00DE039A"/>
    <w:rsid w:val="00DE05C1"/>
    <w:rsid w:val="00DE24E9"/>
    <w:rsid w:val="00DE2E2E"/>
    <w:rsid w:val="00DE470E"/>
    <w:rsid w:val="00DE4AA9"/>
    <w:rsid w:val="00DE5396"/>
    <w:rsid w:val="00DE57C8"/>
    <w:rsid w:val="00DE596A"/>
    <w:rsid w:val="00DE6566"/>
    <w:rsid w:val="00DE7D5D"/>
    <w:rsid w:val="00DE7FF1"/>
    <w:rsid w:val="00DF0185"/>
    <w:rsid w:val="00DF0365"/>
    <w:rsid w:val="00DF1896"/>
    <w:rsid w:val="00DF36C0"/>
    <w:rsid w:val="00DF5378"/>
    <w:rsid w:val="00DF57FE"/>
    <w:rsid w:val="00DF63B9"/>
    <w:rsid w:val="00DF6914"/>
    <w:rsid w:val="00DF70B9"/>
    <w:rsid w:val="00E02DB6"/>
    <w:rsid w:val="00E02E64"/>
    <w:rsid w:val="00E051A2"/>
    <w:rsid w:val="00E052FD"/>
    <w:rsid w:val="00E06B3E"/>
    <w:rsid w:val="00E078D1"/>
    <w:rsid w:val="00E10840"/>
    <w:rsid w:val="00E10DA6"/>
    <w:rsid w:val="00E112D6"/>
    <w:rsid w:val="00E11651"/>
    <w:rsid w:val="00E12816"/>
    <w:rsid w:val="00E12918"/>
    <w:rsid w:val="00E12BAC"/>
    <w:rsid w:val="00E138FB"/>
    <w:rsid w:val="00E14525"/>
    <w:rsid w:val="00E14A3D"/>
    <w:rsid w:val="00E14FAE"/>
    <w:rsid w:val="00E153C7"/>
    <w:rsid w:val="00E15BBD"/>
    <w:rsid w:val="00E17673"/>
    <w:rsid w:val="00E17C32"/>
    <w:rsid w:val="00E17CD9"/>
    <w:rsid w:val="00E17DA8"/>
    <w:rsid w:val="00E20095"/>
    <w:rsid w:val="00E2102B"/>
    <w:rsid w:val="00E216B1"/>
    <w:rsid w:val="00E21AFA"/>
    <w:rsid w:val="00E21E9A"/>
    <w:rsid w:val="00E24A0B"/>
    <w:rsid w:val="00E26FDC"/>
    <w:rsid w:val="00E3186C"/>
    <w:rsid w:val="00E32A78"/>
    <w:rsid w:val="00E32C1F"/>
    <w:rsid w:val="00E33915"/>
    <w:rsid w:val="00E33E76"/>
    <w:rsid w:val="00E34101"/>
    <w:rsid w:val="00E34EF0"/>
    <w:rsid w:val="00E355FF"/>
    <w:rsid w:val="00E35E5A"/>
    <w:rsid w:val="00E36AC8"/>
    <w:rsid w:val="00E372A2"/>
    <w:rsid w:val="00E37D26"/>
    <w:rsid w:val="00E37F6A"/>
    <w:rsid w:val="00E4007E"/>
    <w:rsid w:val="00E40584"/>
    <w:rsid w:val="00E40B52"/>
    <w:rsid w:val="00E422BF"/>
    <w:rsid w:val="00E431DE"/>
    <w:rsid w:val="00E434DE"/>
    <w:rsid w:val="00E4367E"/>
    <w:rsid w:val="00E43B24"/>
    <w:rsid w:val="00E445FA"/>
    <w:rsid w:val="00E463D2"/>
    <w:rsid w:val="00E4664F"/>
    <w:rsid w:val="00E472E2"/>
    <w:rsid w:val="00E50FD5"/>
    <w:rsid w:val="00E5103F"/>
    <w:rsid w:val="00E519CA"/>
    <w:rsid w:val="00E5237D"/>
    <w:rsid w:val="00E52BCB"/>
    <w:rsid w:val="00E52C25"/>
    <w:rsid w:val="00E5360A"/>
    <w:rsid w:val="00E536E6"/>
    <w:rsid w:val="00E540A4"/>
    <w:rsid w:val="00E5503A"/>
    <w:rsid w:val="00E56827"/>
    <w:rsid w:val="00E5775D"/>
    <w:rsid w:val="00E62201"/>
    <w:rsid w:val="00E62367"/>
    <w:rsid w:val="00E62E7A"/>
    <w:rsid w:val="00E63FF1"/>
    <w:rsid w:val="00E64674"/>
    <w:rsid w:val="00E64D58"/>
    <w:rsid w:val="00E65416"/>
    <w:rsid w:val="00E6612C"/>
    <w:rsid w:val="00E667D0"/>
    <w:rsid w:val="00E67174"/>
    <w:rsid w:val="00E67A9A"/>
    <w:rsid w:val="00E706AE"/>
    <w:rsid w:val="00E70B58"/>
    <w:rsid w:val="00E71A1A"/>
    <w:rsid w:val="00E72751"/>
    <w:rsid w:val="00E72D0A"/>
    <w:rsid w:val="00E73947"/>
    <w:rsid w:val="00E7492A"/>
    <w:rsid w:val="00E74F24"/>
    <w:rsid w:val="00E7516E"/>
    <w:rsid w:val="00E76899"/>
    <w:rsid w:val="00E774B2"/>
    <w:rsid w:val="00E77868"/>
    <w:rsid w:val="00E802C4"/>
    <w:rsid w:val="00E8124B"/>
    <w:rsid w:val="00E816F4"/>
    <w:rsid w:val="00E82245"/>
    <w:rsid w:val="00E82AD8"/>
    <w:rsid w:val="00E82FEA"/>
    <w:rsid w:val="00E835EC"/>
    <w:rsid w:val="00E83B3B"/>
    <w:rsid w:val="00E846F0"/>
    <w:rsid w:val="00E849FC"/>
    <w:rsid w:val="00E85FA5"/>
    <w:rsid w:val="00E86C16"/>
    <w:rsid w:val="00E86FB9"/>
    <w:rsid w:val="00E9028B"/>
    <w:rsid w:val="00E90B34"/>
    <w:rsid w:val="00E9290C"/>
    <w:rsid w:val="00E92F36"/>
    <w:rsid w:val="00E94977"/>
    <w:rsid w:val="00E94D51"/>
    <w:rsid w:val="00E94D5F"/>
    <w:rsid w:val="00EA2423"/>
    <w:rsid w:val="00EA2B3D"/>
    <w:rsid w:val="00EA4BF1"/>
    <w:rsid w:val="00EA7192"/>
    <w:rsid w:val="00EB0282"/>
    <w:rsid w:val="00EB0691"/>
    <w:rsid w:val="00EB07CC"/>
    <w:rsid w:val="00EB18C7"/>
    <w:rsid w:val="00EB27A5"/>
    <w:rsid w:val="00EB28E3"/>
    <w:rsid w:val="00EB3AE3"/>
    <w:rsid w:val="00EB41F2"/>
    <w:rsid w:val="00EB4607"/>
    <w:rsid w:val="00EB49C7"/>
    <w:rsid w:val="00EB61BA"/>
    <w:rsid w:val="00EB6F24"/>
    <w:rsid w:val="00EB775D"/>
    <w:rsid w:val="00EC0017"/>
    <w:rsid w:val="00EC0846"/>
    <w:rsid w:val="00EC0B86"/>
    <w:rsid w:val="00EC212F"/>
    <w:rsid w:val="00EC2F85"/>
    <w:rsid w:val="00EC5908"/>
    <w:rsid w:val="00EC6264"/>
    <w:rsid w:val="00EC6F60"/>
    <w:rsid w:val="00EC71A8"/>
    <w:rsid w:val="00EC740C"/>
    <w:rsid w:val="00EC772D"/>
    <w:rsid w:val="00ED07BB"/>
    <w:rsid w:val="00ED210C"/>
    <w:rsid w:val="00ED30C5"/>
    <w:rsid w:val="00ED37CD"/>
    <w:rsid w:val="00ED4795"/>
    <w:rsid w:val="00ED70A5"/>
    <w:rsid w:val="00ED7931"/>
    <w:rsid w:val="00ED7A6E"/>
    <w:rsid w:val="00EE1A6C"/>
    <w:rsid w:val="00EE1DBA"/>
    <w:rsid w:val="00EE2313"/>
    <w:rsid w:val="00EE28BC"/>
    <w:rsid w:val="00EE3DC9"/>
    <w:rsid w:val="00EE5822"/>
    <w:rsid w:val="00EF0BC2"/>
    <w:rsid w:val="00EF217E"/>
    <w:rsid w:val="00EF3050"/>
    <w:rsid w:val="00EF367A"/>
    <w:rsid w:val="00EF4C76"/>
    <w:rsid w:val="00EF59F0"/>
    <w:rsid w:val="00EF5E72"/>
    <w:rsid w:val="00EF6166"/>
    <w:rsid w:val="00EF75D2"/>
    <w:rsid w:val="00EF760F"/>
    <w:rsid w:val="00EF78C9"/>
    <w:rsid w:val="00F00697"/>
    <w:rsid w:val="00F01E2D"/>
    <w:rsid w:val="00F022D7"/>
    <w:rsid w:val="00F02C1F"/>
    <w:rsid w:val="00F03681"/>
    <w:rsid w:val="00F068A2"/>
    <w:rsid w:val="00F06959"/>
    <w:rsid w:val="00F079D4"/>
    <w:rsid w:val="00F07F0E"/>
    <w:rsid w:val="00F11315"/>
    <w:rsid w:val="00F1235C"/>
    <w:rsid w:val="00F12C93"/>
    <w:rsid w:val="00F12F27"/>
    <w:rsid w:val="00F133E9"/>
    <w:rsid w:val="00F13807"/>
    <w:rsid w:val="00F14ACB"/>
    <w:rsid w:val="00F14E1A"/>
    <w:rsid w:val="00F1514B"/>
    <w:rsid w:val="00F17997"/>
    <w:rsid w:val="00F21C01"/>
    <w:rsid w:val="00F231FA"/>
    <w:rsid w:val="00F2476E"/>
    <w:rsid w:val="00F24855"/>
    <w:rsid w:val="00F24B80"/>
    <w:rsid w:val="00F24FB1"/>
    <w:rsid w:val="00F254CE"/>
    <w:rsid w:val="00F254E0"/>
    <w:rsid w:val="00F25853"/>
    <w:rsid w:val="00F274D8"/>
    <w:rsid w:val="00F27E7F"/>
    <w:rsid w:val="00F30484"/>
    <w:rsid w:val="00F312E3"/>
    <w:rsid w:val="00F31C74"/>
    <w:rsid w:val="00F32403"/>
    <w:rsid w:val="00F32EE5"/>
    <w:rsid w:val="00F32F09"/>
    <w:rsid w:val="00F33AA1"/>
    <w:rsid w:val="00F37894"/>
    <w:rsid w:val="00F4130B"/>
    <w:rsid w:val="00F42CA5"/>
    <w:rsid w:val="00F43FF8"/>
    <w:rsid w:val="00F443AE"/>
    <w:rsid w:val="00F44C2E"/>
    <w:rsid w:val="00F44FD4"/>
    <w:rsid w:val="00F45A65"/>
    <w:rsid w:val="00F45B47"/>
    <w:rsid w:val="00F4747D"/>
    <w:rsid w:val="00F47649"/>
    <w:rsid w:val="00F47E3C"/>
    <w:rsid w:val="00F51C3E"/>
    <w:rsid w:val="00F52250"/>
    <w:rsid w:val="00F528D2"/>
    <w:rsid w:val="00F52A0F"/>
    <w:rsid w:val="00F5382A"/>
    <w:rsid w:val="00F53F8D"/>
    <w:rsid w:val="00F54598"/>
    <w:rsid w:val="00F5589F"/>
    <w:rsid w:val="00F570CA"/>
    <w:rsid w:val="00F602AA"/>
    <w:rsid w:val="00F605D1"/>
    <w:rsid w:val="00F61A22"/>
    <w:rsid w:val="00F61A2D"/>
    <w:rsid w:val="00F62092"/>
    <w:rsid w:val="00F624B0"/>
    <w:rsid w:val="00F62918"/>
    <w:rsid w:val="00F63AE6"/>
    <w:rsid w:val="00F649B8"/>
    <w:rsid w:val="00F6513F"/>
    <w:rsid w:val="00F6546F"/>
    <w:rsid w:val="00F6595A"/>
    <w:rsid w:val="00F65B9E"/>
    <w:rsid w:val="00F666EB"/>
    <w:rsid w:val="00F66A6B"/>
    <w:rsid w:val="00F66A72"/>
    <w:rsid w:val="00F66DF4"/>
    <w:rsid w:val="00F67F1E"/>
    <w:rsid w:val="00F70617"/>
    <w:rsid w:val="00F70830"/>
    <w:rsid w:val="00F70DE1"/>
    <w:rsid w:val="00F72726"/>
    <w:rsid w:val="00F72BD4"/>
    <w:rsid w:val="00F72C30"/>
    <w:rsid w:val="00F72CAC"/>
    <w:rsid w:val="00F738A9"/>
    <w:rsid w:val="00F73B60"/>
    <w:rsid w:val="00F741A1"/>
    <w:rsid w:val="00F743CF"/>
    <w:rsid w:val="00F74C0A"/>
    <w:rsid w:val="00F7500B"/>
    <w:rsid w:val="00F76186"/>
    <w:rsid w:val="00F76F9E"/>
    <w:rsid w:val="00F800E8"/>
    <w:rsid w:val="00F80145"/>
    <w:rsid w:val="00F80738"/>
    <w:rsid w:val="00F80FDA"/>
    <w:rsid w:val="00F81015"/>
    <w:rsid w:val="00F81483"/>
    <w:rsid w:val="00F82DBF"/>
    <w:rsid w:val="00F83C30"/>
    <w:rsid w:val="00F83CC7"/>
    <w:rsid w:val="00F83ED0"/>
    <w:rsid w:val="00F841DB"/>
    <w:rsid w:val="00F8447E"/>
    <w:rsid w:val="00F8531C"/>
    <w:rsid w:val="00F86221"/>
    <w:rsid w:val="00F9059B"/>
    <w:rsid w:val="00F91508"/>
    <w:rsid w:val="00F92B6E"/>
    <w:rsid w:val="00F930E3"/>
    <w:rsid w:val="00F93293"/>
    <w:rsid w:val="00F94F52"/>
    <w:rsid w:val="00F95033"/>
    <w:rsid w:val="00F95D97"/>
    <w:rsid w:val="00F97ECF"/>
    <w:rsid w:val="00FA0A52"/>
    <w:rsid w:val="00FA261A"/>
    <w:rsid w:val="00FA279C"/>
    <w:rsid w:val="00FA31DE"/>
    <w:rsid w:val="00FA401C"/>
    <w:rsid w:val="00FA4597"/>
    <w:rsid w:val="00FA4AFA"/>
    <w:rsid w:val="00FB06F5"/>
    <w:rsid w:val="00FB5844"/>
    <w:rsid w:val="00FB59DE"/>
    <w:rsid w:val="00FB7B30"/>
    <w:rsid w:val="00FB7C42"/>
    <w:rsid w:val="00FC0A24"/>
    <w:rsid w:val="00FC15D4"/>
    <w:rsid w:val="00FC24F2"/>
    <w:rsid w:val="00FC2786"/>
    <w:rsid w:val="00FC2A1C"/>
    <w:rsid w:val="00FC2B9F"/>
    <w:rsid w:val="00FC3BB7"/>
    <w:rsid w:val="00FC4095"/>
    <w:rsid w:val="00FC4215"/>
    <w:rsid w:val="00FC47BC"/>
    <w:rsid w:val="00FC4E93"/>
    <w:rsid w:val="00FC5438"/>
    <w:rsid w:val="00FC6241"/>
    <w:rsid w:val="00FC7483"/>
    <w:rsid w:val="00FD0926"/>
    <w:rsid w:val="00FD0B21"/>
    <w:rsid w:val="00FD10F6"/>
    <w:rsid w:val="00FD1633"/>
    <w:rsid w:val="00FD3F6C"/>
    <w:rsid w:val="00FD4819"/>
    <w:rsid w:val="00FD59CD"/>
    <w:rsid w:val="00FD67A3"/>
    <w:rsid w:val="00FD6883"/>
    <w:rsid w:val="00FD707C"/>
    <w:rsid w:val="00FD71C0"/>
    <w:rsid w:val="00FE103F"/>
    <w:rsid w:val="00FE1AE4"/>
    <w:rsid w:val="00FE20E8"/>
    <w:rsid w:val="00FE2F61"/>
    <w:rsid w:val="00FE478C"/>
    <w:rsid w:val="00FE4B25"/>
    <w:rsid w:val="00FE53F0"/>
    <w:rsid w:val="00FE5F70"/>
    <w:rsid w:val="00FF2B9C"/>
    <w:rsid w:val="00FF507A"/>
    <w:rsid w:val="00FF534D"/>
    <w:rsid w:val="00FF5699"/>
    <w:rsid w:val="00FF581B"/>
    <w:rsid w:val="00FF5CA2"/>
    <w:rsid w:val="00FF621A"/>
    <w:rsid w:val="00FF6469"/>
    <w:rsid w:val="00FF6562"/>
    <w:rsid w:val="1C5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微软雅黑" w:hAnsi="Times New Roman" w:eastAsia="微软雅黑" w:cs="Times New Roman"/>
      <w:b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ind w:firstLine="0" w:firstLineChars="0"/>
      <w:jc w:val="center"/>
      <w:outlineLvl w:val="0"/>
    </w:pPr>
    <w:rPr>
      <w:rFonts w:hAnsi="微软雅黑" w:cs="宋体"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widowControl/>
      <w:ind w:firstLine="0" w:firstLineChars="0"/>
      <w:outlineLvl w:val="1"/>
    </w:pPr>
    <w:rPr>
      <w:rFonts w:hAnsi="微软雅黑" w:cstheme="majorBidi"/>
      <w:kern w:val="0"/>
      <w:szCs w:val="18"/>
    </w:rPr>
  </w:style>
  <w:style w:type="paragraph" w:styleId="4">
    <w:name w:val="heading 3"/>
    <w:basedOn w:val="1"/>
    <w:next w:val="1"/>
    <w:link w:val="21"/>
    <w:unhideWhenUsed/>
    <w:qFormat/>
    <w:uiPriority w:val="9"/>
    <w:pPr>
      <w:widowControl/>
      <w:ind w:firstLine="360"/>
      <w:outlineLvl w:val="2"/>
    </w:pPr>
    <w:rPr>
      <w:rFonts w:hAnsi="微软雅黑"/>
      <w:szCs w:val="18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宋体" w:hAnsi="宋体" w:eastAsia="宋体" w:cs="宋体"/>
      <w:b w:val="0"/>
      <w:kern w:val="0"/>
      <w:sz w:val="24"/>
      <w:szCs w:val="24"/>
    </w:rPr>
  </w:style>
  <w:style w:type="paragraph" w:styleId="11">
    <w:name w:val="Normal (Web)"/>
    <w:basedOn w:val="1"/>
    <w:link w:val="35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ind w:firstLine="0" w:firstLineChars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标题 2 字符"/>
    <w:basedOn w:val="14"/>
    <w:link w:val="3"/>
    <w:qFormat/>
    <w:uiPriority w:val="9"/>
    <w:rPr>
      <w:rFonts w:ascii="微软雅黑" w:hAnsi="微软雅黑" w:eastAsia="微软雅黑" w:cstheme="majorBidi"/>
      <w:b/>
      <w:kern w:val="0"/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rFonts w:ascii="微软雅黑" w:hAnsi="微软雅黑" w:eastAsia="微软雅黑" w:cs="宋体"/>
      <w:b/>
      <w:bCs/>
      <w:kern w:val="44"/>
      <w:sz w:val="28"/>
      <w:szCs w:val="44"/>
    </w:rPr>
  </w:style>
  <w:style w:type="character" w:customStyle="1" w:styleId="21">
    <w:name w:val="标题 3 字符"/>
    <w:basedOn w:val="14"/>
    <w:link w:val="4"/>
    <w:qFormat/>
    <w:uiPriority w:val="9"/>
    <w:rPr>
      <w:rFonts w:ascii="微软雅黑" w:hAnsi="微软雅黑" w:eastAsia="微软雅黑" w:cs="Times New Roman"/>
      <w:b/>
      <w:sz w:val="18"/>
      <w:szCs w:val="18"/>
    </w:rPr>
  </w:style>
  <w:style w:type="character" w:customStyle="1" w:styleId="22">
    <w:name w:val="页眉 字符"/>
    <w:basedOn w:val="14"/>
    <w:link w:val="9"/>
    <w:qFormat/>
    <w:uiPriority w:val="99"/>
    <w:rPr>
      <w:rFonts w:ascii="微软雅黑" w:hAnsi="Times New Roman" w:eastAsia="微软雅黑" w:cs="Times New Roman"/>
      <w:b/>
      <w:sz w:val="18"/>
      <w:szCs w:val="18"/>
    </w:rPr>
  </w:style>
  <w:style w:type="character" w:customStyle="1" w:styleId="23">
    <w:name w:val="页脚 字符"/>
    <w:basedOn w:val="14"/>
    <w:link w:val="8"/>
    <w:qFormat/>
    <w:uiPriority w:val="99"/>
    <w:rPr>
      <w:rFonts w:ascii="微软雅黑" w:hAnsi="Times New Roman" w:eastAsia="微软雅黑" w:cs="Times New Roman"/>
      <w:b/>
      <w:sz w:val="18"/>
      <w:szCs w:val="18"/>
    </w:rPr>
  </w:style>
  <w:style w:type="character" w:customStyle="1" w:styleId="24">
    <w:name w:val="日期 字符"/>
    <w:basedOn w:val="14"/>
    <w:link w:val="7"/>
    <w:semiHidden/>
    <w:qFormat/>
    <w:uiPriority w:val="99"/>
    <w:rPr>
      <w:rFonts w:ascii="微软雅黑" w:hAnsi="Times New Roman" w:eastAsia="微软雅黑" w:cs="Times New Roman"/>
      <w:b/>
      <w:sz w:val="18"/>
    </w:rPr>
  </w:style>
  <w:style w:type="character" w:customStyle="1" w:styleId="2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Char"/>
    <w:qFormat/>
    <w:uiPriority w:val="9"/>
    <w:rPr>
      <w:rFonts w:ascii="微软雅黑" w:hAnsi="宋体" w:eastAsia="微软雅黑"/>
      <w:b/>
      <w:bCs/>
      <w:kern w:val="36"/>
      <w:sz w:val="28"/>
      <w:szCs w:val="48"/>
    </w:rPr>
  </w:style>
  <w:style w:type="character" w:customStyle="1" w:styleId="27">
    <w:name w:val="标题 2 Char"/>
    <w:qFormat/>
    <w:uiPriority w:val="9"/>
    <w:rPr>
      <w:rFonts w:ascii="微软雅黑" w:hAnsi="宋体" w:eastAsia="微软雅黑"/>
      <w:b/>
      <w:bCs/>
      <w:sz w:val="28"/>
      <w:szCs w:val="36"/>
    </w:rPr>
  </w:style>
  <w:style w:type="character" w:customStyle="1" w:styleId="28">
    <w:name w:val="标题 3 Char"/>
    <w:qFormat/>
    <w:uiPriority w:val="9"/>
    <w:rPr>
      <w:rFonts w:ascii="微软雅黑" w:hAnsi="宋体" w:eastAsia="微软雅黑"/>
      <w:b/>
      <w:bCs/>
      <w:sz w:val="18"/>
      <w:szCs w:val="27"/>
    </w:rPr>
  </w:style>
  <w:style w:type="paragraph" w:styleId="29">
    <w:name w:val="List Paragraph"/>
    <w:basedOn w:val="1"/>
    <w:qFormat/>
    <w:uiPriority w:val="34"/>
    <w:pPr>
      <w:ind w:firstLine="420"/>
    </w:pPr>
  </w:style>
  <w:style w:type="character" w:customStyle="1" w:styleId="30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字符"/>
    <w:basedOn w:val="14"/>
    <w:link w:val="6"/>
    <w:qFormat/>
    <w:uiPriority w:val="9"/>
    <w:rPr>
      <w:rFonts w:ascii="微软雅黑" w:hAnsi="Times New Roman" w:eastAsia="微软雅黑" w:cs="Times New Roman"/>
      <w:b/>
      <w:bCs/>
      <w:sz w:val="28"/>
      <w:szCs w:val="28"/>
    </w:rPr>
  </w:style>
  <w:style w:type="character" w:customStyle="1" w:styleId="32">
    <w:name w:val="bjh-p"/>
    <w:basedOn w:val="14"/>
    <w:qFormat/>
    <w:uiPriority w:val="0"/>
  </w:style>
  <w:style w:type="character" w:customStyle="1" w:styleId="33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code-snippet_outer"/>
    <w:basedOn w:val="14"/>
    <w:qFormat/>
    <w:uiPriority w:val="0"/>
  </w:style>
  <w:style w:type="character" w:customStyle="1" w:styleId="35">
    <w:name w:val="普通(网站) 字符"/>
    <w:link w:val="11"/>
    <w:qFormat/>
    <w:uiPriority w:val="99"/>
    <w:rPr>
      <w:rFonts w:ascii="宋体" w:hAnsi="宋体" w:eastAsia="微软雅黑" w:cs="宋体"/>
      <w:b/>
      <w:kern w:val="0"/>
      <w:sz w:val="24"/>
      <w:szCs w:val="24"/>
    </w:rPr>
  </w:style>
  <w:style w:type="character" w:customStyle="1" w:styleId="36">
    <w:name w:val="hljs-attr"/>
    <w:basedOn w:val="14"/>
    <w:qFormat/>
    <w:uiPriority w:val="0"/>
  </w:style>
  <w:style w:type="character" w:customStyle="1" w:styleId="37">
    <w:name w:val="hljs-comment"/>
    <w:basedOn w:val="14"/>
    <w:qFormat/>
    <w:uiPriority w:val="0"/>
  </w:style>
  <w:style w:type="character" w:customStyle="1" w:styleId="38">
    <w:name w:val="s2"/>
    <w:basedOn w:val="14"/>
    <w:qFormat/>
    <w:uiPriority w:val="0"/>
  </w:style>
  <w:style w:type="character" w:customStyle="1" w:styleId="39">
    <w:name w:val="s3"/>
    <w:basedOn w:val="14"/>
    <w:qFormat/>
    <w:uiPriority w:val="0"/>
  </w:style>
  <w:style w:type="character" w:customStyle="1" w:styleId="40">
    <w:name w:val="nb"/>
    <w:basedOn w:val="14"/>
    <w:qFormat/>
    <w:uiPriority w:val="0"/>
  </w:style>
  <w:style w:type="character" w:customStyle="1" w:styleId="41">
    <w:name w:val="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linux&#20113;&#35745;&#31639;&#35838;&#31243;&#27169;&#26495;v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linux云计算课程模板v10.dotx</Template>
  <Pages>21</Pages>
  <Words>4371</Words>
  <Characters>16505</Characters>
  <Lines>145</Lines>
  <Paragraphs>40</Paragraphs>
  <TotalTime>393</TotalTime>
  <ScaleCrop>false</ScaleCrop>
  <LinksUpToDate>false</LinksUpToDate>
  <CharactersWithSpaces>19523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2021-07-06T02:29:00Z</dcterms:created>
  <dc:creator>Administrator</dc:creator>
  <cp:lastModifiedBy>冯德勇</cp:lastModifiedBy>
  <cp:lastPrinted>2022-04-24T09:49:00Z</cp:lastPrinted>
  <dcterms:modified xsi:type="dcterms:W3CDTF">2023-03-27T15:45:12Z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F37883A2B69B45C08075BEFBDDF27397</vt:lpwstr>
  </property>
</Properties>
</file>